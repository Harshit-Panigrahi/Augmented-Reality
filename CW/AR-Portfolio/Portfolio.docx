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115" w:type="dxa"/>
          <w:right w:w="115" w:type="dxa"/>
        </w:tblCellMar>
        <w:tblLook w:val="0600" w:firstRow="0" w:lastRow="0" w:firstColumn="0" w:lastColumn="0" w:noHBand="1" w:noVBand="1"/>
        <w:tblDescription w:val="Page layout for front and back cover of booklet"/>
      </w:tblPr>
      <w:tblGrid>
        <w:gridCol w:w="6476"/>
        <w:gridCol w:w="804"/>
        <w:gridCol w:w="550"/>
        <w:gridCol w:w="3870"/>
        <w:gridCol w:w="2700"/>
      </w:tblGrid>
      <w:tr w:rsidR="00A67DA8" w14:paraId="3A425AF3" w14:textId="77777777" w:rsidTr="00BB1CBA">
        <w:trPr>
          <w:trHeight w:hRule="exact" w:val="1890"/>
          <w:jc w:val="center"/>
        </w:trPr>
        <w:tc>
          <w:tcPr>
            <w:tcW w:w="6476" w:type="dxa"/>
            <w:vMerge w:val="restart"/>
          </w:tcPr>
          <w:p w14:paraId="47180C9B" w14:textId="4CA0355A" w:rsidR="00A67DA8" w:rsidRPr="00A67DA8" w:rsidRDefault="008C2A3E" w:rsidP="00A67DA8">
            <w:pPr>
              <w:pStyle w:val="Heading1"/>
            </w:pPr>
            <w:r>
              <w:t>About me:</w:t>
            </w:r>
          </w:p>
          <w:p w14:paraId="401D9122" w14:textId="70ED0C02" w:rsidR="008C2A3E" w:rsidRDefault="008C2A3E" w:rsidP="008C2A3E">
            <w:r w:rsidRPr="005F2069">
              <w:rPr>
                <w:sz w:val="22"/>
                <w:szCs w:val="22"/>
              </w:rPr>
              <w:t xml:space="preserve">I’m a 13-year-old programmer having hands-on experience with languages </w:t>
            </w:r>
            <w:r w:rsidR="005F2069" w:rsidRPr="005F2069">
              <w:rPr>
                <w:sz w:val="22"/>
                <w:szCs w:val="22"/>
              </w:rPr>
              <w:t xml:space="preserve">HTML, CSS, JavaScript, Python, Ajax. I have developed mobile applications with React Native Framework and Augmented/Virtual reality apps with A-Frame. </w:t>
            </w:r>
          </w:p>
        </w:tc>
        <w:tc>
          <w:tcPr>
            <w:tcW w:w="804" w:type="dxa"/>
          </w:tcPr>
          <w:p w14:paraId="4955A6FC" w14:textId="77777777" w:rsidR="00A67DA8" w:rsidRDefault="00A67DA8" w:rsidP="00A67DA8"/>
        </w:tc>
        <w:tc>
          <w:tcPr>
            <w:tcW w:w="550" w:type="dxa"/>
          </w:tcPr>
          <w:p w14:paraId="75F3DF05" w14:textId="77777777" w:rsidR="00A67DA8" w:rsidRDefault="00A67DA8" w:rsidP="00A67DA8"/>
        </w:tc>
        <w:tc>
          <w:tcPr>
            <w:tcW w:w="3870" w:type="dxa"/>
            <w:vAlign w:val="center"/>
          </w:tcPr>
          <w:p w14:paraId="27BFBBFA" w14:textId="481A72EB" w:rsidR="00A67DA8" w:rsidRPr="00513B19" w:rsidRDefault="004B635D" w:rsidP="00A67DA8">
            <w:pPr>
              <w:pStyle w:val="Title"/>
            </w:pPr>
            <w:r>
              <w:t>Harshit Panigrahi</w:t>
            </w:r>
          </w:p>
        </w:tc>
        <w:tc>
          <w:tcPr>
            <w:tcW w:w="2700" w:type="dxa"/>
            <w:vAlign w:val="center"/>
          </w:tcPr>
          <w:p w14:paraId="019B34B9" w14:textId="77777777" w:rsidR="00A67DA8" w:rsidRPr="00513B19" w:rsidRDefault="00A67DA8" w:rsidP="00A67DA8">
            <w:pPr>
              <w:pStyle w:val="Title"/>
            </w:pPr>
          </w:p>
        </w:tc>
      </w:tr>
      <w:tr w:rsidR="008C2A3E" w14:paraId="7D48E838" w14:textId="77777777" w:rsidTr="00A67DA8">
        <w:trPr>
          <w:gridAfter w:val="2"/>
          <w:wAfter w:w="6570" w:type="dxa"/>
          <w:trHeight w:val="754"/>
          <w:jc w:val="center"/>
        </w:trPr>
        <w:tc>
          <w:tcPr>
            <w:tcW w:w="6476" w:type="dxa"/>
            <w:vMerge/>
          </w:tcPr>
          <w:p w14:paraId="1EA7E988" w14:textId="77777777" w:rsidR="008C2A3E" w:rsidRPr="00827DA6" w:rsidRDefault="008C2A3E" w:rsidP="00A67DA8">
            <w:pPr>
              <w:rPr>
                <w:color w:val="E2DFCC" w:themeColor="background2"/>
              </w:rPr>
            </w:pPr>
          </w:p>
        </w:tc>
        <w:tc>
          <w:tcPr>
            <w:tcW w:w="804" w:type="dxa"/>
            <w:vMerge w:val="restart"/>
          </w:tcPr>
          <w:p w14:paraId="2AB6CFC3" w14:textId="77777777" w:rsidR="008C2A3E" w:rsidRDefault="008C2A3E" w:rsidP="00A67DA8">
            <w:pPr>
              <w:pStyle w:val="NoSpacing"/>
            </w:pPr>
          </w:p>
        </w:tc>
        <w:tc>
          <w:tcPr>
            <w:tcW w:w="550" w:type="dxa"/>
            <w:vMerge w:val="restart"/>
          </w:tcPr>
          <w:p w14:paraId="424D3F03" w14:textId="77777777" w:rsidR="008C2A3E" w:rsidRDefault="008C2A3E" w:rsidP="00A67DA8">
            <w:pPr>
              <w:pStyle w:val="NoSpacing"/>
            </w:pPr>
          </w:p>
        </w:tc>
      </w:tr>
      <w:tr w:rsidR="008C2A3E" w14:paraId="6FE5D549" w14:textId="77777777" w:rsidTr="00BB1CBA">
        <w:trPr>
          <w:gridAfter w:val="2"/>
          <w:wAfter w:w="6570" w:type="dxa"/>
          <w:trHeight w:val="3780"/>
          <w:jc w:val="center"/>
        </w:trPr>
        <w:tc>
          <w:tcPr>
            <w:tcW w:w="6476" w:type="dxa"/>
            <w:vMerge w:val="restart"/>
          </w:tcPr>
          <w:p w14:paraId="6D74B240" w14:textId="3DA3EE02" w:rsidR="008C2A3E" w:rsidRPr="00827DA6" w:rsidRDefault="008C2A3E" w:rsidP="008C2A3E">
            <w:pPr>
              <w:pStyle w:val="Heading1"/>
            </w:pPr>
            <w:r>
              <w:rPr>
                <w:sz w:val="24"/>
              </w:rPr>
              <w:t>Contact me:</w:t>
            </w:r>
          </w:p>
          <w:p w14:paraId="30E7329E" w14:textId="7E3A3BB3" w:rsidR="008C2A3E" w:rsidRPr="00827DA6" w:rsidRDefault="008C2A3E" w:rsidP="00A67DA8">
            <w:r w:rsidRPr="00827DA6">
              <w:t xml:space="preserve">Email: </w:t>
            </w:r>
            <w:r>
              <w:t>harshit.whitehat@gmail.com</w:t>
            </w:r>
          </w:p>
          <w:p w14:paraId="308DAA7F" w14:textId="5A0C9AF4" w:rsidR="008C2A3E" w:rsidRPr="00827DA6" w:rsidRDefault="008C2A3E" w:rsidP="00A67DA8">
            <w:pPr>
              <w:spacing w:after="0"/>
              <w:rPr>
                <w:color w:val="E2DFCC" w:themeColor="background2"/>
              </w:rPr>
            </w:pPr>
            <w:r>
              <w:rPr>
                <w:noProof/>
              </w:rPr>
              <w:drawing>
                <wp:anchor distT="0" distB="0" distL="114300" distR="114300" simplePos="0" relativeHeight="251660288" behindDoc="1" locked="0" layoutInCell="1" allowOverlap="1" wp14:anchorId="6C3A99CA" wp14:editId="633544EF">
                  <wp:simplePos x="0" y="0"/>
                  <wp:positionH relativeFrom="column">
                    <wp:posOffset>1368425</wp:posOffset>
                  </wp:positionH>
                  <wp:positionV relativeFrom="paragraph">
                    <wp:posOffset>885825</wp:posOffset>
                  </wp:positionV>
                  <wp:extent cx="2857500" cy="2857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stretch>
                            <a:fillRect/>
                          </a:stretch>
                        </pic:blipFill>
                        <pic:spPr>
                          <a:xfrm>
                            <a:off x="0" y="0"/>
                            <a:ext cx="2857500" cy="2857500"/>
                          </a:xfrm>
                          <a:prstGeom prst="rect">
                            <a:avLst/>
                          </a:prstGeom>
                        </pic:spPr>
                      </pic:pic>
                    </a:graphicData>
                  </a:graphic>
                </wp:anchor>
              </w:drawing>
            </w:r>
            <w:r w:rsidRPr="00827DA6">
              <w:t xml:space="preserve">Web: </w:t>
            </w:r>
            <w:hyperlink r:id="rId13" w:history="1">
              <w:r>
                <w:rPr>
                  <w:rStyle w:val="Hyperlink"/>
                </w:rPr>
                <w:t>https://github.com/Harshit-Panigrahi</w:t>
              </w:r>
            </w:hyperlink>
          </w:p>
        </w:tc>
        <w:tc>
          <w:tcPr>
            <w:tcW w:w="804" w:type="dxa"/>
            <w:vMerge/>
          </w:tcPr>
          <w:p w14:paraId="45D28E79" w14:textId="77777777" w:rsidR="008C2A3E" w:rsidRDefault="008C2A3E" w:rsidP="00A67DA8">
            <w:pPr>
              <w:pStyle w:val="NoSpacing"/>
            </w:pPr>
          </w:p>
        </w:tc>
        <w:tc>
          <w:tcPr>
            <w:tcW w:w="550" w:type="dxa"/>
            <w:vMerge/>
          </w:tcPr>
          <w:p w14:paraId="39B0849C" w14:textId="77777777" w:rsidR="008C2A3E" w:rsidRDefault="008C2A3E" w:rsidP="00A67DA8">
            <w:pPr>
              <w:pStyle w:val="NoSpacing"/>
            </w:pPr>
          </w:p>
        </w:tc>
      </w:tr>
      <w:tr w:rsidR="00A67DA8" w14:paraId="31B56D3C" w14:textId="77777777" w:rsidTr="00BB1CBA">
        <w:trPr>
          <w:trHeight w:val="2016"/>
          <w:jc w:val="center"/>
        </w:trPr>
        <w:tc>
          <w:tcPr>
            <w:tcW w:w="6476" w:type="dxa"/>
            <w:vMerge/>
            <w:tcBorders>
              <w:bottom w:val="nil"/>
            </w:tcBorders>
          </w:tcPr>
          <w:p w14:paraId="5F3450E5" w14:textId="77777777" w:rsidR="00A67DA8" w:rsidRDefault="00A67DA8" w:rsidP="00A67DA8"/>
        </w:tc>
        <w:tc>
          <w:tcPr>
            <w:tcW w:w="804" w:type="dxa"/>
            <w:vMerge/>
            <w:tcBorders>
              <w:bottom w:val="nil"/>
            </w:tcBorders>
          </w:tcPr>
          <w:p w14:paraId="7510594C" w14:textId="77777777" w:rsidR="00A67DA8" w:rsidRDefault="00A67DA8" w:rsidP="00A67DA8">
            <w:pPr>
              <w:pStyle w:val="NoSpacing"/>
            </w:pPr>
          </w:p>
        </w:tc>
        <w:tc>
          <w:tcPr>
            <w:tcW w:w="550" w:type="dxa"/>
            <w:vMerge/>
            <w:tcBorders>
              <w:bottom w:val="nil"/>
            </w:tcBorders>
          </w:tcPr>
          <w:p w14:paraId="0F3EBF55" w14:textId="77777777" w:rsidR="00A67DA8" w:rsidRDefault="00A67DA8" w:rsidP="00A67DA8">
            <w:pPr>
              <w:pStyle w:val="NoSpacing"/>
            </w:pPr>
          </w:p>
        </w:tc>
        <w:tc>
          <w:tcPr>
            <w:tcW w:w="6570" w:type="dxa"/>
            <w:gridSpan w:val="2"/>
            <w:tcBorders>
              <w:bottom w:val="nil"/>
            </w:tcBorders>
          </w:tcPr>
          <w:p w14:paraId="09A8F46B" w14:textId="297DECC7" w:rsidR="00A67DA8" w:rsidRPr="00513B19" w:rsidRDefault="008C2A3E" w:rsidP="002E745C">
            <w:pPr>
              <w:pStyle w:val="Organization"/>
            </w:pPr>
            <w:r w:rsidRPr="005F2069">
              <w:rPr>
                <w:color w:val="auto"/>
              </w:rPr>
              <w:t>Budding</w:t>
            </w:r>
            <w:r w:rsidR="005F2069" w:rsidRPr="005F2069">
              <w:rPr>
                <w:color w:val="auto"/>
              </w:rPr>
              <w:br/>
            </w:r>
            <w:r w:rsidRPr="005F2069">
              <w:rPr>
                <w:color w:val="auto"/>
              </w:rPr>
              <w:t>Developer</w:t>
            </w:r>
          </w:p>
        </w:tc>
      </w:tr>
    </w:tbl>
    <w:p w14:paraId="182C71C3" w14:textId="55C6237E" w:rsidR="0073157D" w:rsidRDefault="0073157D">
      <w:r>
        <w:br w:type="page"/>
      </w:r>
    </w:p>
    <w:tbl>
      <w:tblPr>
        <w:tblW w:w="4972" w:type="pct"/>
        <w:jc w:val="center"/>
        <w:tblLayout w:type="fixed"/>
        <w:tblCellMar>
          <w:left w:w="115" w:type="dxa"/>
          <w:right w:w="115" w:type="dxa"/>
        </w:tblCellMar>
        <w:tblLook w:val="0600" w:firstRow="0" w:lastRow="0" w:firstColumn="0" w:lastColumn="0" w:noHBand="1" w:noVBand="1"/>
        <w:tblDescription w:val="Page layout for 2 interior booklet pages"/>
      </w:tblPr>
      <w:tblGrid>
        <w:gridCol w:w="882"/>
        <w:gridCol w:w="514"/>
        <w:gridCol w:w="2204"/>
        <w:gridCol w:w="10719"/>
      </w:tblGrid>
      <w:tr w:rsidR="004B635D" w14:paraId="3775A30C" w14:textId="77777777" w:rsidTr="004E0892">
        <w:trPr>
          <w:trHeight w:hRule="exact" w:val="810"/>
          <w:jc w:val="center"/>
        </w:trPr>
        <w:tc>
          <w:tcPr>
            <w:tcW w:w="882" w:type="dxa"/>
          </w:tcPr>
          <w:p w14:paraId="58F57363" w14:textId="77777777" w:rsidR="004B635D" w:rsidRDefault="004B635D" w:rsidP="004E0892">
            <w:pPr>
              <w:pStyle w:val="NoSpacing"/>
            </w:pPr>
          </w:p>
        </w:tc>
        <w:tc>
          <w:tcPr>
            <w:tcW w:w="514" w:type="dxa"/>
          </w:tcPr>
          <w:p w14:paraId="5B58906E" w14:textId="77777777" w:rsidR="004B635D" w:rsidRDefault="004B635D" w:rsidP="004E0892">
            <w:pPr>
              <w:pStyle w:val="NoSpacing"/>
            </w:pPr>
          </w:p>
        </w:tc>
        <w:tc>
          <w:tcPr>
            <w:tcW w:w="12922" w:type="dxa"/>
            <w:gridSpan w:val="2"/>
          </w:tcPr>
          <w:p w14:paraId="6FA9A247" w14:textId="6EB44C69" w:rsidR="004B635D" w:rsidRPr="002C208D" w:rsidRDefault="005F2069" w:rsidP="004E0892">
            <w:pPr>
              <w:pStyle w:val="Heading1"/>
            </w:pPr>
            <w:r>
              <w:rPr>
                <w:b w:val="0"/>
                <w:color w:val="415717"/>
                <w:sz w:val="44"/>
              </w:rPr>
              <w:t>My Projects</w:t>
            </w:r>
          </w:p>
          <w:p w14:paraId="59C36139" w14:textId="77777777" w:rsidR="004B635D" w:rsidRDefault="004B635D" w:rsidP="004E0892">
            <w:pPr>
              <w:pStyle w:val="Heading2"/>
            </w:pPr>
          </w:p>
        </w:tc>
      </w:tr>
      <w:tr w:rsidR="004B635D" w14:paraId="576D5960" w14:textId="77777777" w:rsidTr="004E0892">
        <w:trPr>
          <w:trHeight w:val="441"/>
          <w:jc w:val="center"/>
        </w:trPr>
        <w:tc>
          <w:tcPr>
            <w:tcW w:w="882" w:type="dxa"/>
            <w:vMerge w:val="restart"/>
          </w:tcPr>
          <w:p w14:paraId="36FCC6F2" w14:textId="77777777" w:rsidR="004B635D" w:rsidRDefault="004B635D" w:rsidP="004E0892">
            <w:pPr>
              <w:pStyle w:val="NoSpacing"/>
            </w:pPr>
          </w:p>
        </w:tc>
        <w:tc>
          <w:tcPr>
            <w:tcW w:w="514" w:type="dxa"/>
            <w:vMerge w:val="restart"/>
          </w:tcPr>
          <w:p w14:paraId="1A69059D" w14:textId="77777777" w:rsidR="004B635D" w:rsidRDefault="004B635D" w:rsidP="004E0892">
            <w:pPr>
              <w:pStyle w:val="NoSpacing"/>
            </w:pPr>
          </w:p>
        </w:tc>
        <w:tc>
          <w:tcPr>
            <w:tcW w:w="12922" w:type="dxa"/>
            <w:gridSpan w:val="2"/>
          </w:tcPr>
          <w:sdt>
            <w:sdtPr>
              <w:rPr>
                <w:sz w:val="18"/>
              </w:rPr>
              <w:id w:val="2113781369"/>
              <w:placeholder>
                <w:docPart w:val="75B005A8886D41518CB77F6F33E9CFC0"/>
              </w:placeholder>
              <w:temporary/>
              <w:showingPlcHdr/>
              <w15:appearance w15:val="hidden"/>
            </w:sdtPr>
            <w:sdtContent>
              <w:p w14:paraId="4A090764" w14:textId="77777777" w:rsidR="004B635D" w:rsidRPr="002C208D" w:rsidRDefault="004B635D" w:rsidP="004E0892">
                <w:pPr>
                  <w:pStyle w:val="Heading2"/>
                  <w:rPr>
                    <w:rFonts w:eastAsiaTheme="minorEastAsia" w:cstheme="minorBidi"/>
                    <w:b w:val="0"/>
                    <w:bCs w:val="0"/>
                    <w:color w:val="000000" w:themeColor="text1"/>
                    <w:sz w:val="18"/>
                    <w:szCs w:val="20"/>
                  </w:rPr>
                </w:pPr>
                <w:r w:rsidRPr="001C6F65">
                  <w:t>Product or Service 1</w:t>
                </w:r>
              </w:p>
            </w:sdtContent>
          </w:sdt>
        </w:tc>
      </w:tr>
      <w:tr w:rsidR="004B635D" w14:paraId="535D6561" w14:textId="77777777" w:rsidTr="004E0892">
        <w:trPr>
          <w:trHeight w:val="1593"/>
          <w:jc w:val="center"/>
        </w:trPr>
        <w:tc>
          <w:tcPr>
            <w:tcW w:w="882" w:type="dxa"/>
            <w:vMerge/>
          </w:tcPr>
          <w:p w14:paraId="190A8DBF" w14:textId="77777777" w:rsidR="004B635D" w:rsidRDefault="004B635D" w:rsidP="004E0892">
            <w:pPr>
              <w:pStyle w:val="NoSpacing"/>
            </w:pPr>
          </w:p>
        </w:tc>
        <w:tc>
          <w:tcPr>
            <w:tcW w:w="514" w:type="dxa"/>
            <w:vMerge/>
          </w:tcPr>
          <w:p w14:paraId="44EC9202" w14:textId="77777777" w:rsidR="004B635D" w:rsidRDefault="004B635D" w:rsidP="004E0892">
            <w:pPr>
              <w:pStyle w:val="NoSpacing"/>
            </w:pPr>
          </w:p>
        </w:tc>
        <w:tc>
          <w:tcPr>
            <w:tcW w:w="2204" w:type="dxa"/>
          </w:tcPr>
          <w:p w14:paraId="42AA245A" w14:textId="7594AB30" w:rsidR="004B635D" w:rsidRPr="005762FE" w:rsidRDefault="004B635D" w:rsidP="004E0892">
            <w:pPr>
              <w:pStyle w:val="NoSpacing"/>
            </w:pPr>
            <w:r>
              <w:rPr>
                <w:noProof/>
              </w:rPr>
              <w:drawing>
                <wp:inline distT="0" distB="0" distL="0" distR="0" wp14:anchorId="63784AA5" wp14:editId="483365E2">
                  <wp:extent cx="1253490" cy="125349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stretch>
                            <a:fillRect/>
                          </a:stretch>
                        </pic:blipFill>
                        <pic:spPr>
                          <a:xfrm>
                            <a:off x="0" y="0"/>
                            <a:ext cx="1253490" cy="1253490"/>
                          </a:xfrm>
                          <a:prstGeom prst="rect">
                            <a:avLst/>
                          </a:prstGeom>
                        </pic:spPr>
                      </pic:pic>
                    </a:graphicData>
                  </a:graphic>
                </wp:inline>
              </w:drawing>
            </w:r>
          </w:p>
        </w:tc>
        <w:sdt>
          <w:sdtPr>
            <w:id w:val="-1599705026"/>
            <w:placeholder>
              <w:docPart w:val="BB28941E66CD4A899AD883055718D293"/>
            </w:placeholder>
            <w:temporary/>
            <w:showingPlcHdr/>
            <w15:appearance w15:val="hidden"/>
          </w:sdtPr>
          <w:sdtContent>
            <w:tc>
              <w:tcPr>
                <w:tcW w:w="10718" w:type="dxa"/>
                <w:vAlign w:val="center"/>
              </w:tcPr>
              <w:p w14:paraId="1441716E" w14:textId="77777777" w:rsidR="004B635D" w:rsidRDefault="004B635D" w:rsidP="004E0892">
                <w:r>
                  <w:t xml:space="preserve">Wondering why the page number on this page is 5? This is the inside back cover. </w:t>
                </w:r>
              </w:p>
              <w:p w14:paraId="2DA94F8B" w14:textId="77777777" w:rsidR="004B635D" w:rsidRDefault="004B635D" w:rsidP="004E0892">
                <w:r>
                  <w:t>This booklet is set up to make it easy to print a two-sided, eight-page booklet. The tips on this page will help you get that done.</w:t>
                </w:r>
              </w:p>
            </w:tc>
          </w:sdtContent>
        </w:sdt>
      </w:tr>
      <w:tr w:rsidR="004B635D" w14:paraId="0D67CDD7" w14:textId="77777777" w:rsidTr="004E0892">
        <w:trPr>
          <w:trHeight w:hRule="exact" w:val="621"/>
          <w:jc w:val="center"/>
        </w:trPr>
        <w:tc>
          <w:tcPr>
            <w:tcW w:w="882" w:type="dxa"/>
            <w:vMerge/>
          </w:tcPr>
          <w:p w14:paraId="41072AEE" w14:textId="77777777" w:rsidR="004B635D" w:rsidRDefault="004B635D" w:rsidP="004E0892">
            <w:pPr>
              <w:pStyle w:val="NoSpacing"/>
            </w:pPr>
          </w:p>
        </w:tc>
        <w:tc>
          <w:tcPr>
            <w:tcW w:w="514" w:type="dxa"/>
            <w:vMerge/>
          </w:tcPr>
          <w:p w14:paraId="4B06CD7E" w14:textId="77777777" w:rsidR="004B635D" w:rsidRDefault="004B635D" w:rsidP="004E0892">
            <w:pPr>
              <w:pStyle w:val="NoSpacing"/>
            </w:pPr>
          </w:p>
        </w:tc>
        <w:tc>
          <w:tcPr>
            <w:tcW w:w="12922" w:type="dxa"/>
            <w:gridSpan w:val="2"/>
          </w:tcPr>
          <w:sdt>
            <w:sdtPr>
              <w:rPr>
                <w:sz w:val="18"/>
              </w:rPr>
              <w:id w:val="1511725861"/>
              <w:placeholder>
                <w:docPart w:val="2E3099717D974D6D87106D09F02B83B8"/>
              </w:placeholder>
              <w:temporary/>
              <w:showingPlcHdr/>
              <w15:appearance w15:val="hidden"/>
            </w:sdtPr>
            <w:sdtContent>
              <w:p w14:paraId="5F063D3A" w14:textId="77777777" w:rsidR="004B635D" w:rsidRDefault="004B635D" w:rsidP="004E0892">
                <w:pPr>
                  <w:pStyle w:val="Heading2"/>
                </w:pPr>
                <w:r w:rsidRPr="002C208D">
                  <w:t>Product or Service 2</w:t>
                </w:r>
              </w:p>
            </w:sdtContent>
          </w:sdt>
        </w:tc>
      </w:tr>
      <w:tr w:rsidR="004B635D" w14:paraId="3A110D57" w14:textId="77777777" w:rsidTr="004E0892">
        <w:trPr>
          <w:trHeight w:hRule="exact" w:val="2133"/>
          <w:jc w:val="center"/>
        </w:trPr>
        <w:tc>
          <w:tcPr>
            <w:tcW w:w="882" w:type="dxa"/>
            <w:vMerge/>
          </w:tcPr>
          <w:p w14:paraId="62505691" w14:textId="77777777" w:rsidR="004B635D" w:rsidRDefault="004B635D" w:rsidP="004E0892">
            <w:pPr>
              <w:pStyle w:val="NoSpacing"/>
            </w:pPr>
          </w:p>
        </w:tc>
        <w:tc>
          <w:tcPr>
            <w:tcW w:w="514" w:type="dxa"/>
            <w:vMerge/>
          </w:tcPr>
          <w:p w14:paraId="3F15F1FC" w14:textId="77777777" w:rsidR="004B635D" w:rsidRDefault="004B635D" w:rsidP="004E0892">
            <w:pPr>
              <w:pStyle w:val="NoSpacing"/>
            </w:pPr>
          </w:p>
        </w:tc>
        <w:tc>
          <w:tcPr>
            <w:tcW w:w="2204" w:type="dxa"/>
          </w:tcPr>
          <w:p w14:paraId="47F12D4F" w14:textId="3FE2FD09" w:rsidR="004B635D" w:rsidRDefault="004B635D" w:rsidP="004E0892">
            <w:pPr>
              <w:pStyle w:val="NoSpacing"/>
            </w:pPr>
            <w:r>
              <w:rPr>
                <w:noProof/>
              </w:rPr>
              <w:drawing>
                <wp:inline distT="0" distB="0" distL="0" distR="0" wp14:anchorId="0212228E" wp14:editId="0966FB94">
                  <wp:extent cx="1253490" cy="125349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stretch>
                            <a:fillRect/>
                          </a:stretch>
                        </pic:blipFill>
                        <pic:spPr>
                          <a:xfrm>
                            <a:off x="0" y="0"/>
                            <a:ext cx="1253490" cy="1253490"/>
                          </a:xfrm>
                          <a:prstGeom prst="rect">
                            <a:avLst/>
                          </a:prstGeom>
                        </pic:spPr>
                      </pic:pic>
                    </a:graphicData>
                  </a:graphic>
                </wp:inline>
              </w:drawing>
            </w:r>
          </w:p>
        </w:tc>
        <w:sdt>
          <w:sdtPr>
            <w:id w:val="-1795126281"/>
            <w:placeholder>
              <w:docPart w:val="B975597BBE3447E3B34A3EDBA0DDF239"/>
            </w:placeholder>
            <w:temporary/>
            <w:showingPlcHdr/>
            <w15:appearance w15:val="hidden"/>
          </w:sdtPr>
          <w:sdtContent>
            <w:tc>
              <w:tcPr>
                <w:tcW w:w="10718" w:type="dxa"/>
                <w:vAlign w:val="center"/>
              </w:tcPr>
              <w:p w14:paraId="0A640499" w14:textId="77777777" w:rsidR="004B635D" w:rsidRDefault="004B635D" w:rsidP="004E0892">
                <w:r>
                  <w:t>The bottom of inside pages is set up for you to manually add page numbers, so it’s easy to adjust numbering for your printing preferences. The table of contents at left is also set up for manual editing, so you can easily update page numbers.</w:t>
                </w:r>
              </w:p>
            </w:tc>
          </w:sdtContent>
        </w:sdt>
      </w:tr>
      <w:tr w:rsidR="004B635D" w14:paraId="4E68E1F0" w14:textId="77777777" w:rsidTr="004E0892">
        <w:trPr>
          <w:trHeight w:hRule="exact" w:val="567"/>
          <w:jc w:val="center"/>
        </w:trPr>
        <w:tc>
          <w:tcPr>
            <w:tcW w:w="882" w:type="dxa"/>
            <w:vMerge/>
          </w:tcPr>
          <w:p w14:paraId="3B399F71" w14:textId="77777777" w:rsidR="004B635D" w:rsidRDefault="004B635D" w:rsidP="004E0892">
            <w:pPr>
              <w:pStyle w:val="NoSpacing"/>
            </w:pPr>
          </w:p>
        </w:tc>
        <w:tc>
          <w:tcPr>
            <w:tcW w:w="514" w:type="dxa"/>
            <w:vMerge/>
          </w:tcPr>
          <w:p w14:paraId="2CA68DEA" w14:textId="77777777" w:rsidR="004B635D" w:rsidRDefault="004B635D" w:rsidP="004E0892">
            <w:pPr>
              <w:pStyle w:val="NoSpacing"/>
            </w:pPr>
          </w:p>
        </w:tc>
        <w:tc>
          <w:tcPr>
            <w:tcW w:w="12922" w:type="dxa"/>
            <w:gridSpan w:val="2"/>
          </w:tcPr>
          <w:sdt>
            <w:sdtPr>
              <w:id w:val="-559022638"/>
              <w:placeholder>
                <w:docPart w:val="F04B79A5D48045689E45349F93D01E61"/>
              </w:placeholder>
              <w:temporary/>
              <w:showingPlcHdr/>
              <w15:appearance w15:val="hidden"/>
            </w:sdtPr>
            <w:sdtContent>
              <w:p w14:paraId="0C9F1803" w14:textId="77777777" w:rsidR="004B635D" w:rsidRPr="00BD4B81" w:rsidRDefault="004B635D" w:rsidP="004E0892">
                <w:pPr>
                  <w:pStyle w:val="Heading2"/>
                  <w:rPr>
                    <w:rFonts w:eastAsiaTheme="minorEastAsia" w:cstheme="minorBidi"/>
                    <w:color w:val="000000" w:themeColor="text1"/>
                    <w:sz w:val="20"/>
                    <w:szCs w:val="20"/>
                  </w:rPr>
                </w:pPr>
                <w:r w:rsidRPr="002C208D">
                  <w:t>Product or Service 3</w:t>
                </w:r>
              </w:p>
            </w:sdtContent>
          </w:sdt>
        </w:tc>
      </w:tr>
      <w:tr w:rsidR="004B635D" w14:paraId="496C4008" w14:textId="77777777" w:rsidTr="004E0892">
        <w:trPr>
          <w:trHeight w:val="2250"/>
          <w:jc w:val="center"/>
        </w:trPr>
        <w:tc>
          <w:tcPr>
            <w:tcW w:w="882" w:type="dxa"/>
            <w:vMerge/>
          </w:tcPr>
          <w:p w14:paraId="28B08C88" w14:textId="77777777" w:rsidR="004B635D" w:rsidRDefault="004B635D" w:rsidP="004E0892">
            <w:pPr>
              <w:pStyle w:val="NoSpacing"/>
            </w:pPr>
          </w:p>
        </w:tc>
        <w:tc>
          <w:tcPr>
            <w:tcW w:w="514" w:type="dxa"/>
            <w:vMerge/>
          </w:tcPr>
          <w:p w14:paraId="180BF6CE" w14:textId="77777777" w:rsidR="004B635D" w:rsidRDefault="004B635D" w:rsidP="004E0892">
            <w:pPr>
              <w:pStyle w:val="NoSpacing"/>
            </w:pPr>
          </w:p>
        </w:tc>
        <w:tc>
          <w:tcPr>
            <w:tcW w:w="2204" w:type="dxa"/>
          </w:tcPr>
          <w:p w14:paraId="1E07F58F" w14:textId="7E2EC45F" w:rsidR="004B635D" w:rsidRDefault="004B635D" w:rsidP="004E0892">
            <w:pPr>
              <w:pStyle w:val="NoSpacing"/>
            </w:pPr>
            <w:r>
              <w:rPr>
                <w:noProof/>
              </w:rPr>
              <w:drawing>
                <wp:inline distT="0" distB="0" distL="0" distR="0" wp14:anchorId="633067CC" wp14:editId="1DD5D831">
                  <wp:extent cx="1253490" cy="125349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stretch>
                            <a:fillRect/>
                          </a:stretch>
                        </pic:blipFill>
                        <pic:spPr>
                          <a:xfrm>
                            <a:off x="0" y="0"/>
                            <a:ext cx="1253490" cy="1253490"/>
                          </a:xfrm>
                          <a:prstGeom prst="rect">
                            <a:avLst/>
                          </a:prstGeom>
                        </pic:spPr>
                      </pic:pic>
                    </a:graphicData>
                  </a:graphic>
                </wp:inline>
              </w:drawing>
            </w:r>
          </w:p>
        </w:tc>
        <w:sdt>
          <w:sdtPr>
            <w:id w:val="-851333585"/>
            <w:placeholder>
              <w:docPart w:val="B6C9203C41B94701A51399D5F5049534"/>
            </w:placeholder>
            <w:temporary/>
            <w:showingPlcHdr/>
            <w15:appearance w15:val="hidden"/>
          </w:sdtPr>
          <w:sdtContent>
            <w:tc>
              <w:tcPr>
                <w:tcW w:w="10718" w:type="dxa"/>
                <w:vAlign w:val="center"/>
              </w:tcPr>
              <w:p w14:paraId="326435AF" w14:textId="77777777" w:rsidR="004B635D" w:rsidRDefault="004B635D" w:rsidP="004E0892">
                <w:r>
                  <w:t>To print this booklet two-sided, click File and then click Print. Under the option that defaults to Print One Sided, select a two-sided print setting. This booklet is set up to flip on the short side of the page.</w:t>
                </w:r>
              </w:p>
            </w:tc>
          </w:sdtContent>
        </w:sdt>
      </w:tr>
      <w:tr w:rsidR="004B635D" w14:paraId="4F170ADF" w14:textId="77777777" w:rsidTr="004E0892">
        <w:trPr>
          <w:trHeight w:hRule="exact" w:val="270"/>
          <w:jc w:val="center"/>
        </w:trPr>
        <w:tc>
          <w:tcPr>
            <w:tcW w:w="882" w:type="dxa"/>
          </w:tcPr>
          <w:p w14:paraId="58E15B5B" w14:textId="77777777" w:rsidR="004B635D" w:rsidRDefault="004B635D" w:rsidP="004E0892">
            <w:pPr>
              <w:pStyle w:val="NoSpacing"/>
            </w:pPr>
          </w:p>
        </w:tc>
        <w:tc>
          <w:tcPr>
            <w:tcW w:w="514" w:type="dxa"/>
          </w:tcPr>
          <w:p w14:paraId="587A93D7" w14:textId="77777777" w:rsidR="004B635D" w:rsidRDefault="004B635D" w:rsidP="004E0892">
            <w:pPr>
              <w:pStyle w:val="NoSpacing"/>
            </w:pPr>
          </w:p>
        </w:tc>
        <w:tc>
          <w:tcPr>
            <w:tcW w:w="12922" w:type="dxa"/>
            <w:gridSpan w:val="2"/>
            <w:vAlign w:val="bottom"/>
          </w:tcPr>
          <w:p w14:paraId="71867A84" w14:textId="77777777" w:rsidR="004B635D" w:rsidRDefault="004B635D" w:rsidP="004E0892">
            <w:pPr>
              <w:pStyle w:val="NoSpacing"/>
              <w:rPr>
                <w:rStyle w:val="PageNumber"/>
              </w:rPr>
            </w:pPr>
          </w:p>
        </w:tc>
      </w:tr>
    </w:tbl>
    <w:p w14:paraId="6CABC13B" w14:textId="77777777" w:rsidR="0073157D" w:rsidRPr="00BB1CBA" w:rsidRDefault="0073157D" w:rsidP="00BB1CBA">
      <w:pPr>
        <w:spacing w:after="0"/>
        <w:rPr>
          <w:color w:val="595959" w:themeColor="text1" w:themeTint="A6"/>
          <w:sz w:val="4"/>
        </w:rPr>
      </w:pPr>
      <w:r w:rsidRPr="00BB1CBA">
        <w:rPr>
          <w:sz w:val="4"/>
        </w:rPr>
        <w:br w:type="page"/>
      </w:r>
    </w:p>
    <w:tbl>
      <w:tblPr>
        <w:tblW w:w="4972" w:type="pct"/>
        <w:jc w:val="center"/>
        <w:tblLayout w:type="fixed"/>
        <w:tblCellMar>
          <w:left w:w="115" w:type="dxa"/>
          <w:right w:w="115" w:type="dxa"/>
        </w:tblCellMar>
        <w:tblLook w:val="0600" w:firstRow="0" w:lastRow="0" w:firstColumn="0" w:lastColumn="0" w:noHBand="1" w:noVBand="1"/>
        <w:tblDescription w:val="Page layout for 2 interior booklet pages"/>
      </w:tblPr>
      <w:tblGrid>
        <w:gridCol w:w="882"/>
        <w:gridCol w:w="514"/>
        <w:gridCol w:w="2204"/>
        <w:gridCol w:w="10719"/>
      </w:tblGrid>
      <w:tr w:rsidR="00E24941" w14:paraId="1119E8CA" w14:textId="77777777" w:rsidTr="00E24941">
        <w:trPr>
          <w:trHeight w:hRule="exact" w:val="810"/>
          <w:jc w:val="center"/>
        </w:trPr>
        <w:tc>
          <w:tcPr>
            <w:tcW w:w="882" w:type="dxa"/>
          </w:tcPr>
          <w:p w14:paraId="4A0A4CBF" w14:textId="77777777" w:rsidR="00E24941" w:rsidRDefault="00E24941" w:rsidP="004E0892">
            <w:pPr>
              <w:pStyle w:val="NoSpacing"/>
            </w:pPr>
          </w:p>
        </w:tc>
        <w:tc>
          <w:tcPr>
            <w:tcW w:w="514" w:type="dxa"/>
          </w:tcPr>
          <w:p w14:paraId="082F0703" w14:textId="77777777" w:rsidR="00E24941" w:rsidRDefault="00E24941" w:rsidP="004E0892">
            <w:pPr>
              <w:pStyle w:val="NoSpacing"/>
            </w:pPr>
          </w:p>
        </w:tc>
        <w:tc>
          <w:tcPr>
            <w:tcW w:w="12922" w:type="dxa"/>
            <w:gridSpan w:val="2"/>
          </w:tcPr>
          <w:p w14:paraId="0F2CB444" w14:textId="3F5DBCF3" w:rsidR="00E24941" w:rsidRPr="002C208D" w:rsidRDefault="005F2069" w:rsidP="004E0892">
            <w:pPr>
              <w:pStyle w:val="Heading1"/>
            </w:pPr>
            <w:r>
              <w:rPr>
                <w:b w:val="0"/>
                <w:color w:val="415717"/>
                <w:sz w:val="44"/>
              </w:rPr>
              <w:t>My Projects</w:t>
            </w:r>
          </w:p>
          <w:p w14:paraId="410C54B1" w14:textId="77777777" w:rsidR="00E24941" w:rsidRDefault="00E24941" w:rsidP="004E0892">
            <w:pPr>
              <w:pStyle w:val="Heading2"/>
            </w:pPr>
          </w:p>
        </w:tc>
      </w:tr>
      <w:tr w:rsidR="00E24941" w14:paraId="12B634F8" w14:textId="77777777" w:rsidTr="00E24941">
        <w:trPr>
          <w:trHeight w:val="441"/>
          <w:jc w:val="center"/>
        </w:trPr>
        <w:tc>
          <w:tcPr>
            <w:tcW w:w="882" w:type="dxa"/>
            <w:vMerge w:val="restart"/>
          </w:tcPr>
          <w:p w14:paraId="2A0442BC" w14:textId="77777777" w:rsidR="00E24941" w:rsidRDefault="00E24941" w:rsidP="004E0892">
            <w:pPr>
              <w:pStyle w:val="NoSpacing"/>
            </w:pPr>
          </w:p>
        </w:tc>
        <w:tc>
          <w:tcPr>
            <w:tcW w:w="514" w:type="dxa"/>
            <w:vMerge w:val="restart"/>
          </w:tcPr>
          <w:p w14:paraId="0080E65D" w14:textId="77777777" w:rsidR="00E24941" w:rsidRDefault="00E24941" w:rsidP="004E0892">
            <w:pPr>
              <w:pStyle w:val="NoSpacing"/>
            </w:pPr>
          </w:p>
        </w:tc>
        <w:tc>
          <w:tcPr>
            <w:tcW w:w="12922" w:type="dxa"/>
            <w:gridSpan w:val="2"/>
          </w:tcPr>
          <w:sdt>
            <w:sdtPr>
              <w:rPr>
                <w:sz w:val="18"/>
              </w:rPr>
              <w:id w:val="-2133938648"/>
              <w:placeholder>
                <w:docPart w:val="B88E7C7C1638449EB61C20E43DCD27EC"/>
              </w:placeholder>
              <w:temporary/>
              <w:showingPlcHdr/>
              <w15:appearance w15:val="hidden"/>
            </w:sdtPr>
            <w:sdtContent>
              <w:p w14:paraId="6C123CDF" w14:textId="77777777" w:rsidR="00E24941" w:rsidRPr="002C208D" w:rsidRDefault="00E24941" w:rsidP="004E0892">
                <w:pPr>
                  <w:pStyle w:val="Heading2"/>
                  <w:rPr>
                    <w:rFonts w:eastAsiaTheme="minorEastAsia" w:cstheme="minorBidi"/>
                    <w:b w:val="0"/>
                    <w:bCs w:val="0"/>
                    <w:color w:val="000000" w:themeColor="text1"/>
                    <w:sz w:val="18"/>
                    <w:szCs w:val="20"/>
                  </w:rPr>
                </w:pPr>
                <w:r w:rsidRPr="001C6F65">
                  <w:t>Product or Service 1</w:t>
                </w:r>
              </w:p>
            </w:sdtContent>
          </w:sdt>
        </w:tc>
      </w:tr>
      <w:tr w:rsidR="00E24941" w14:paraId="0022BAE4" w14:textId="77777777" w:rsidTr="00E24941">
        <w:trPr>
          <w:trHeight w:val="1593"/>
          <w:jc w:val="center"/>
        </w:trPr>
        <w:tc>
          <w:tcPr>
            <w:tcW w:w="882" w:type="dxa"/>
            <w:vMerge/>
          </w:tcPr>
          <w:p w14:paraId="731ADA25" w14:textId="77777777" w:rsidR="00E24941" w:rsidRDefault="00E24941" w:rsidP="004E0892">
            <w:pPr>
              <w:pStyle w:val="NoSpacing"/>
            </w:pPr>
          </w:p>
        </w:tc>
        <w:tc>
          <w:tcPr>
            <w:tcW w:w="514" w:type="dxa"/>
            <w:vMerge/>
          </w:tcPr>
          <w:p w14:paraId="682FA54A" w14:textId="77777777" w:rsidR="00E24941" w:rsidRDefault="00E24941" w:rsidP="004E0892">
            <w:pPr>
              <w:pStyle w:val="NoSpacing"/>
            </w:pPr>
          </w:p>
        </w:tc>
        <w:tc>
          <w:tcPr>
            <w:tcW w:w="2204" w:type="dxa"/>
          </w:tcPr>
          <w:p w14:paraId="06E4FECC" w14:textId="376A4755" w:rsidR="00E24941" w:rsidRPr="005762FE" w:rsidRDefault="004B635D" w:rsidP="004E0892">
            <w:pPr>
              <w:pStyle w:val="NoSpacing"/>
            </w:pPr>
            <w:r>
              <w:rPr>
                <w:noProof/>
              </w:rPr>
              <w:drawing>
                <wp:inline distT="0" distB="0" distL="0" distR="0" wp14:anchorId="033F52F6" wp14:editId="2F5E5AFE">
                  <wp:extent cx="1253490" cy="12534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a:fillRect/>
                          </a:stretch>
                        </pic:blipFill>
                        <pic:spPr>
                          <a:xfrm>
                            <a:off x="0" y="0"/>
                            <a:ext cx="1253490" cy="1253490"/>
                          </a:xfrm>
                          <a:prstGeom prst="rect">
                            <a:avLst/>
                          </a:prstGeom>
                        </pic:spPr>
                      </pic:pic>
                    </a:graphicData>
                  </a:graphic>
                </wp:inline>
              </w:drawing>
            </w:r>
          </w:p>
        </w:tc>
        <w:sdt>
          <w:sdtPr>
            <w:id w:val="-1870902534"/>
            <w:placeholder>
              <w:docPart w:val="A8307EFF7F7B480EAFD1A1F4367435C1"/>
            </w:placeholder>
            <w:temporary/>
            <w:showingPlcHdr/>
            <w15:appearance w15:val="hidden"/>
          </w:sdtPr>
          <w:sdtContent>
            <w:tc>
              <w:tcPr>
                <w:tcW w:w="10718" w:type="dxa"/>
                <w:vAlign w:val="center"/>
              </w:tcPr>
              <w:p w14:paraId="1A0F95B4" w14:textId="77777777" w:rsidR="00E24941" w:rsidRDefault="00E24941" w:rsidP="004E0892">
                <w:r>
                  <w:t xml:space="preserve">Wondering why the page number on this page is 5? This is the inside back cover. </w:t>
                </w:r>
              </w:p>
              <w:p w14:paraId="62EED9B4" w14:textId="77777777" w:rsidR="00E24941" w:rsidRDefault="00E24941" w:rsidP="004E0892">
                <w:r>
                  <w:t>This booklet is set up to make it easy to print a two-sided, eight-page booklet. The tips on this page will help you get that done.</w:t>
                </w:r>
              </w:p>
            </w:tc>
          </w:sdtContent>
        </w:sdt>
      </w:tr>
      <w:tr w:rsidR="00E24941" w14:paraId="4FC8C5FD" w14:textId="77777777" w:rsidTr="00E24941">
        <w:trPr>
          <w:trHeight w:hRule="exact" w:val="621"/>
          <w:jc w:val="center"/>
        </w:trPr>
        <w:tc>
          <w:tcPr>
            <w:tcW w:w="882" w:type="dxa"/>
            <w:vMerge/>
          </w:tcPr>
          <w:p w14:paraId="4F6870E7" w14:textId="77777777" w:rsidR="00E24941" w:rsidRDefault="00E24941" w:rsidP="004E0892">
            <w:pPr>
              <w:pStyle w:val="NoSpacing"/>
            </w:pPr>
          </w:p>
        </w:tc>
        <w:tc>
          <w:tcPr>
            <w:tcW w:w="514" w:type="dxa"/>
            <w:vMerge/>
          </w:tcPr>
          <w:p w14:paraId="74C030F9" w14:textId="77777777" w:rsidR="00E24941" w:rsidRDefault="00E24941" w:rsidP="004E0892">
            <w:pPr>
              <w:pStyle w:val="NoSpacing"/>
            </w:pPr>
          </w:p>
        </w:tc>
        <w:tc>
          <w:tcPr>
            <w:tcW w:w="12922" w:type="dxa"/>
            <w:gridSpan w:val="2"/>
          </w:tcPr>
          <w:sdt>
            <w:sdtPr>
              <w:rPr>
                <w:sz w:val="18"/>
              </w:rPr>
              <w:id w:val="-1138258379"/>
              <w:placeholder>
                <w:docPart w:val="29931A5D0C464F179065F67EB5B66074"/>
              </w:placeholder>
              <w:temporary/>
              <w:showingPlcHdr/>
              <w15:appearance w15:val="hidden"/>
            </w:sdtPr>
            <w:sdtContent>
              <w:p w14:paraId="0C23ADA2" w14:textId="77777777" w:rsidR="00E24941" w:rsidRDefault="00E24941" w:rsidP="004E0892">
                <w:pPr>
                  <w:pStyle w:val="Heading2"/>
                </w:pPr>
                <w:r w:rsidRPr="002C208D">
                  <w:t>Product or Service 2</w:t>
                </w:r>
              </w:p>
            </w:sdtContent>
          </w:sdt>
        </w:tc>
      </w:tr>
      <w:tr w:rsidR="00E24941" w14:paraId="5576C46C" w14:textId="77777777" w:rsidTr="00E24941">
        <w:trPr>
          <w:trHeight w:hRule="exact" w:val="2133"/>
          <w:jc w:val="center"/>
        </w:trPr>
        <w:tc>
          <w:tcPr>
            <w:tcW w:w="882" w:type="dxa"/>
            <w:vMerge/>
          </w:tcPr>
          <w:p w14:paraId="64606635" w14:textId="77777777" w:rsidR="00E24941" w:rsidRDefault="00E24941" w:rsidP="004E0892">
            <w:pPr>
              <w:pStyle w:val="NoSpacing"/>
            </w:pPr>
          </w:p>
        </w:tc>
        <w:tc>
          <w:tcPr>
            <w:tcW w:w="514" w:type="dxa"/>
            <w:vMerge/>
          </w:tcPr>
          <w:p w14:paraId="613DDD4A" w14:textId="77777777" w:rsidR="00E24941" w:rsidRDefault="00E24941" w:rsidP="004E0892">
            <w:pPr>
              <w:pStyle w:val="NoSpacing"/>
            </w:pPr>
          </w:p>
        </w:tc>
        <w:tc>
          <w:tcPr>
            <w:tcW w:w="2204" w:type="dxa"/>
          </w:tcPr>
          <w:p w14:paraId="1D5F3827" w14:textId="0BB04341" w:rsidR="00E24941" w:rsidRDefault="004B635D" w:rsidP="004E0892">
            <w:pPr>
              <w:pStyle w:val="NoSpacing"/>
            </w:pPr>
            <w:r>
              <w:rPr>
                <w:noProof/>
              </w:rPr>
              <w:drawing>
                <wp:inline distT="0" distB="0" distL="0" distR="0" wp14:anchorId="0410DA86" wp14:editId="4777DF3F">
                  <wp:extent cx="1253490" cy="125349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stretch>
                            <a:fillRect/>
                          </a:stretch>
                        </pic:blipFill>
                        <pic:spPr>
                          <a:xfrm>
                            <a:off x="0" y="0"/>
                            <a:ext cx="1253490" cy="1253490"/>
                          </a:xfrm>
                          <a:prstGeom prst="rect">
                            <a:avLst/>
                          </a:prstGeom>
                        </pic:spPr>
                      </pic:pic>
                    </a:graphicData>
                  </a:graphic>
                </wp:inline>
              </w:drawing>
            </w:r>
          </w:p>
        </w:tc>
        <w:sdt>
          <w:sdtPr>
            <w:id w:val="-417175072"/>
            <w:placeholder>
              <w:docPart w:val="56E561B631024D1C90DF6931D9C8512C"/>
            </w:placeholder>
            <w:temporary/>
            <w:showingPlcHdr/>
            <w15:appearance w15:val="hidden"/>
          </w:sdtPr>
          <w:sdtContent>
            <w:tc>
              <w:tcPr>
                <w:tcW w:w="10718" w:type="dxa"/>
                <w:vAlign w:val="center"/>
              </w:tcPr>
              <w:p w14:paraId="68F9E298" w14:textId="77777777" w:rsidR="00E24941" w:rsidRDefault="00E24941" w:rsidP="004E0892">
                <w:r>
                  <w:t>The bottom of inside pages is set up for you to manually add page numbers, so it’s easy to adjust numbering for your printing preferences. The table of contents at left is also set up for manual editing, so you can easily update page numbers.</w:t>
                </w:r>
              </w:p>
            </w:tc>
          </w:sdtContent>
        </w:sdt>
      </w:tr>
      <w:tr w:rsidR="00E24941" w14:paraId="396F3812" w14:textId="77777777" w:rsidTr="00E24941">
        <w:trPr>
          <w:trHeight w:hRule="exact" w:val="567"/>
          <w:jc w:val="center"/>
        </w:trPr>
        <w:tc>
          <w:tcPr>
            <w:tcW w:w="882" w:type="dxa"/>
            <w:vMerge/>
          </w:tcPr>
          <w:p w14:paraId="485A4FF5" w14:textId="77777777" w:rsidR="00E24941" w:rsidRDefault="00E24941" w:rsidP="004E0892">
            <w:pPr>
              <w:pStyle w:val="NoSpacing"/>
            </w:pPr>
          </w:p>
        </w:tc>
        <w:tc>
          <w:tcPr>
            <w:tcW w:w="514" w:type="dxa"/>
            <w:vMerge/>
          </w:tcPr>
          <w:p w14:paraId="4BBA32FC" w14:textId="77777777" w:rsidR="00E24941" w:rsidRDefault="00E24941" w:rsidP="004E0892">
            <w:pPr>
              <w:pStyle w:val="NoSpacing"/>
            </w:pPr>
          </w:p>
        </w:tc>
        <w:tc>
          <w:tcPr>
            <w:tcW w:w="12922" w:type="dxa"/>
            <w:gridSpan w:val="2"/>
          </w:tcPr>
          <w:sdt>
            <w:sdtPr>
              <w:id w:val="11809904"/>
              <w:placeholder>
                <w:docPart w:val="D64CD9D5778E4728B11BB62F32D24024"/>
              </w:placeholder>
              <w:temporary/>
              <w:showingPlcHdr/>
              <w15:appearance w15:val="hidden"/>
            </w:sdtPr>
            <w:sdtContent>
              <w:p w14:paraId="4142C43D" w14:textId="77777777" w:rsidR="00E24941" w:rsidRPr="00BD4B81" w:rsidRDefault="00E24941" w:rsidP="004E0892">
                <w:pPr>
                  <w:pStyle w:val="Heading2"/>
                  <w:rPr>
                    <w:rFonts w:eastAsiaTheme="minorEastAsia" w:cstheme="minorBidi"/>
                    <w:color w:val="000000" w:themeColor="text1"/>
                    <w:sz w:val="20"/>
                    <w:szCs w:val="20"/>
                  </w:rPr>
                </w:pPr>
                <w:r w:rsidRPr="002C208D">
                  <w:t>Product or Service 3</w:t>
                </w:r>
              </w:p>
            </w:sdtContent>
          </w:sdt>
        </w:tc>
      </w:tr>
      <w:tr w:rsidR="00E24941" w14:paraId="72ED3E34" w14:textId="77777777" w:rsidTr="00E24941">
        <w:trPr>
          <w:trHeight w:val="2250"/>
          <w:jc w:val="center"/>
        </w:trPr>
        <w:tc>
          <w:tcPr>
            <w:tcW w:w="882" w:type="dxa"/>
            <w:vMerge/>
          </w:tcPr>
          <w:p w14:paraId="7AC6D131" w14:textId="77777777" w:rsidR="00E24941" w:rsidRDefault="00E24941" w:rsidP="004E0892">
            <w:pPr>
              <w:pStyle w:val="NoSpacing"/>
            </w:pPr>
          </w:p>
        </w:tc>
        <w:tc>
          <w:tcPr>
            <w:tcW w:w="514" w:type="dxa"/>
            <w:vMerge/>
          </w:tcPr>
          <w:p w14:paraId="38545005" w14:textId="77777777" w:rsidR="00E24941" w:rsidRDefault="00E24941" w:rsidP="004E0892">
            <w:pPr>
              <w:pStyle w:val="NoSpacing"/>
            </w:pPr>
          </w:p>
        </w:tc>
        <w:tc>
          <w:tcPr>
            <w:tcW w:w="2204" w:type="dxa"/>
          </w:tcPr>
          <w:p w14:paraId="158E962D" w14:textId="41ECE87D" w:rsidR="00E24941" w:rsidRDefault="004B635D" w:rsidP="004E0892">
            <w:pPr>
              <w:pStyle w:val="NoSpacing"/>
            </w:pPr>
            <w:r>
              <w:rPr>
                <w:noProof/>
              </w:rPr>
              <w:drawing>
                <wp:inline distT="0" distB="0" distL="0" distR="0" wp14:anchorId="389FDB60" wp14:editId="4F27A7B9">
                  <wp:extent cx="1253490" cy="125349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stretch>
                            <a:fillRect/>
                          </a:stretch>
                        </pic:blipFill>
                        <pic:spPr>
                          <a:xfrm>
                            <a:off x="0" y="0"/>
                            <a:ext cx="1253490" cy="1253490"/>
                          </a:xfrm>
                          <a:prstGeom prst="rect">
                            <a:avLst/>
                          </a:prstGeom>
                        </pic:spPr>
                      </pic:pic>
                    </a:graphicData>
                  </a:graphic>
                </wp:inline>
              </w:drawing>
            </w:r>
          </w:p>
        </w:tc>
        <w:sdt>
          <w:sdtPr>
            <w:id w:val="24386320"/>
            <w:placeholder>
              <w:docPart w:val="43AE475D330741D48760E055FCD6FFC0"/>
            </w:placeholder>
            <w:temporary/>
            <w:showingPlcHdr/>
            <w15:appearance w15:val="hidden"/>
          </w:sdtPr>
          <w:sdtContent>
            <w:tc>
              <w:tcPr>
                <w:tcW w:w="10718" w:type="dxa"/>
                <w:vAlign w:val="center"/>
              </w:tcPr>
              <w:p w14:paraId="1A240555" w14:textId="77777777" w:rsidR="00E24941" w:rsidRDefault="00E24941" w:rsidP="004E0892">
                <w:r>
                  <w:t>To print this booklet two-sided, click File and then click Print. Under the option that defaults to Print One Sided, select a two-sided print setting. This booklet is set up to flip on the short side of the page.</w:t>
                </w:r>
              </w:p>
            </w:tc>
          </w:sdtContent>
        </w:sdt>
      </w:tr>
      <w:tr w:rsidR="00E24941" w14:paraId="33CEF17E" w14:textId="77777777" w:rsidTr="00E24941">
        <w:trPr>
          <w:trHeight w:hRule="exact" w:val="270"/>
          <w:jc w:val="center"/>
        </w:trPr>
        <w:tc>
          <w:tcPr>
            <w:tcW w:w="882" w:type="dxa"/>
          </w:tcPr>
          <w:p w14:paraId="1278572A" w14:textId="77777777" w:rsidR="00E24941" w:rsidRDefault="00E24941" w:rsidP="004E0892">
            <w:pPr>
              <w:pStyle w:val="NoSpacing"/>
            </w:pPr>
          </w:p>
        </w:tc>
        <w:tc>
          <w:tcPr>
            <w:tcW w:w="514" w:type="dxa"/>
          </w:tcPr>
          <w:p w14:paraId="2DB4ACEB" w14:textId="77777777" w:rsidR="00E24941" w:rsidRDefault="00E24941" w:rsidP="004E0892">
            <w:pPr>
              <w:pStyle w:val="NoSpacing"/>
            </w:pPr>
          </w:p>
        </w:tc>
        <w:tc>
          <w:tcPr>
            <w:tcW w:w="12922" w:type="dxa"/>
            <w:gridSpan w:val="2"/>
            <w:vAlign w:val="bottom"/>
          </w:tcPr>
          <w:p w14:paraId="075A71DD" w14:textId="446BAB4F" w:rsidR="00E24941" w:rsidRDefault="00E24941" w:rsidP="00E24941">
            <w:pPr>
              <w:pStyle w:val="NoSpacing"/>
              <w:rPr>
                <w:rStyle w:val="PageNumber"/>
              </w:rPr>
            </w:pPr>
          </w:p>
        </w:tc>
      </w:tr>
    </w:tbl>
    <w:p w14:paraId="437C6BBC" w14:textId="3BB54478" w:rsidR="002709A2" w:rsidRPr="00E24941" w:rsidRDefault="002709A2" w:rsidP="00E24941">
      <w:pPr>
        <w:spacing w:after="0"/>
        <w:rPr>
          <w:sz w:val="2"/>
        </w:rPr>
      </w:pPr>
    </w:p>
    <w:sectPr w:rsidR="002709A2" w:rsidRPr="00E24941" w:rsidSect="0059748F">
      <w:headerReference w:type="first" r:id="rId20"/>
      <w:pgSz w:w="15840" w:h="12240" w:orient="landscape" w:code="1"/>
      <w:pgMar w:top="1440" w:right="720" w:bottom="720" w:left="72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7F54D" w14:textId="77777777" w:rsidR="000F53D8" w:rsidRDefault="000F53D8" w:rsidP="009966C9">
      <w:pPr>
        <w:spacing w:after="0" w:line="240" w:lineRule="auto"/>
      </w:pPr>
      <w:r>
        <w:separator/>
      </w:r>
    </w:p>
  </w:endnote>
  <w:endnote w:type="continuationSeparator" w:id="0">
    <w:p w14:paraId="5A8CDBFC" w14:textId="77777777" w:rsidR="000F53D8" w:rsidRDefault="000F53D8" w:rsidP="0099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91A8" w14:textId="77777777" w:rsidR="000F53D8" w:rsidRDefault="000F53D8" w:rsidP="009966C9">
      <w:pPr>
        <w:spacing w:after="0" w:line="240" w:lineRule="auto"/>
      </w:pPr>
      <w:r>
        <w:separator/>
      </w:r>
    </w:p>
  </w:footnote>
  <w:footnote w:type="continuationSeparator" w:id="0">
    <w:p w14:paraId="57541927" w14:textId="77777777" w:rsidR="000F53D8" w:rsidRDefault="000F53D8" w:rsidP="00996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53EA" w14:textId="77777777" w:rsidR="009966C9" w:rsidRDefault="00EB0C72">
    <w:pPr>
      <w:pStyle w:val="Header"/>
    </w:pPr>
    <w:r>
      <w:rPr>
        <w:noProof/>
      </w:rPr>
      <mc:AlternateContent>
        <mc:Choice Requires="wpg">
          <w:drawing>
            <wp:anchor distT="0" distB="0" distL="114300" distR="114300" simplePos="0" relativeHeight="251687936" behindDoc="0" locked="0" layoutInCell="1" allowOverlap="1" wp14:anchorId="5D5EC9E1" wp14:editId="1873B1EE">
              <wp:simplePos x="0" y="0"/>
              <mc:AlternateContent>
                <mc:Choice Requires="wp14">
                  <wp:positionH relativeFrom="page">
                    <wp14:pctPosHOffset>20300</wp14:pctPosHOffset>
                  </wp:positionH>
                </mc:Choice>
                <mc:Fallback>
                  <wp:positionH relativeFrom="page">
                    <wp:posOffset>2041525</wp:posOffset>
                  </wp:positionH>
                </mc:Fallback>
              </mc:AlternateContent>
              <mc:AlternateContent>
                <mc:Choice Requires="wp14">
                  <wp:positionV relativeFrom="page">
                    <wp14:pctPosVOffset>2900</wp14:pctPosVOffset>
                  </wp:positionV>
                </mc:Choice>
                <mc:Fallback>
                  <wp:positionV relativeFrom="page">
                    <wp:posOffset>224790</wp:posOffset>
                  </wp:positionV>
                </mc:Fallback>
              </mc:AlternateContent>
              <wp:extent cx="7616949" cy="7315200"/>
              <wp:effectExtent l="0" t="0" r="5715" b="1270"/>
              <wp:wrapNone/>
              <wp:docPr id="46" name="Group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616949" cy="7315200"/>
                        <a:chOff x="211657" y="0"/>
                        <a:chExt cx="7616611" cy="7315200"/>
                      </a:xfrm>
                    </wpg:grpSpPr>
                    <wps:wsp>
                      <wps:cNvPr id="47" name="Rectangle 47"/>
                      <wps:cNvSpPr/>
                      <wps:spPr>
                        <a:xfrm>
                          <a:off x="3310467" y="0"/>
                          <a:ext cx="2714625" cy="7315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DAE3C" w14:textId="77777777" w:rsidR="00EB0C72" w:rsidRDefault="00EB0C72" w:rsidP="00EB0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211657" y="1193800"/>
                          <a:ext cx="7616611" cy="5553468"/>
                          <a:chOff x="211657" y="0"/>
                          <a:chExt cx="7616611" cy="5553468"/>
                        </a:xfrm>
                      </wpg:grpSpPr>
                      <wps:wsp>
                        <wps:cNvPr id="49" name="Oval 49"/>
                        <wps:cNvSpPr/>
                        <wps:spPr>
                          <a:xfrm>
                            <a:off x="2472266" y="0"/>
                            <a:ext cx="358140" cy="358140"/>
                          </a:xfrm>
                          <a:prstGeom prst="ellipse">
                            <a:avLst/>
                          </a:prstGeom>
                          <a:solidFill>
                            <a:schemeClr val="accent1"/>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descr="Circle Graphic" title="Circle Graphic"/>
                        <wpg:cNvGrpSpPr/>
                        <wpg:grpSpPr>
                          <a:xfrm>
                            <a:off x="3708388" y="956733"/>
                            <a:ext cx="4119880" cy="4567399"/>
                            <a:chOff x="-1373758" y="-420771"/>
                            <a:chExt cx="4718124" cy="5229626"/>
                          </a:xfrm>
                        </wpg:grpSpPr>
                        <wps:wsp>
                          <wps:cNvPr id="51" name="Oval 51"/>
                          <wps:cNvSpPr/>
                          <wps:spPr>
                            <a:xfrm>
                              <a:off x="-930456" y="-420771"/>
                              <a:ext cx="3707311" cy="3707289"/>
                            </a:xfrm>
                            <a:prstGeom prst="ellipse">
                              <a:avLst/>
                            </a:prstGeom>
                            <a:noFill/>
                            <a:ln>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574111" y="4038600"/>
                              <a:ext cx="770255" cy="770255"/>
                            </a:xfrm>
                            <a:prstGeom prst="ellipse">
                              <a:avLst/>
                            </a:prstGeom>
                            <a:solidFill>
                              <a:schemeClr val="accent2"/>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57200" y="45720"/>
                              <a:ext cx="412339" cy="412339"/>
                            </a:xfrm>
                            <a:prstGeom prst="ellipse">
                              <a:avLst/>
                            </a:prstGeom>
                            <a:solidFill>
                              <a:schemeClr val="accent3"/>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descr="workers working on laptop" title="workers working on laptop"/>
                          <wps:cNvSpPr/>
                          <wps:spPr>
                            <a:xfrm>
                              <a:off x="-781840" y="-272155"/>
                              <a:ext cx="3450744" cy="3450724"/>
                            </a:xfrm>
                            <a:prstGeom prst="ellipse">
                              <a:avLst/>
                            </a:prstGeom>
                            <a:blipFill>
                              <a:blip r:embed="rId1">
                                <a:extLst>
                                  <a:ext uri="{BEBA8EAE-BF5A-486C-A8C5-ECC9F3942E4B}">
                                    <a14:imgProps xmlns:a14="http://schemas.microsoft.com/office/drawing/2010/main">
                                      <a14:imgLayer r:embed="rId2">
                                        <a14:imgEffect>
                                          <a14:saturation sat="0"/>
                                        </a14:imgEffect>
                                        <a14:imgEffect>
                                          <a14:brightnessContrast bright="20000"/>
                                        </a14:imgEffect>
                                      </a14:imgLayer>
                                    </a14:imgProps>
                                  </a:ext>
                                </a:extLst>
                              </a:blip>
                              <a:stretch>
                                <a:fillRect l="-34484" t="-815" r="-21673" b="-2283"/>
                              </a:stretch>
                            </a:blip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711271" y="3535680"/>
                              <a:ext cx="125095" cy="125095"/>
                            </a:xfrm>
                            <a:prstGeom prst="ellipse">
                              <a:avLst/>
                            </a:prstGeom>
                            <a:solidFill>
                              <a:schemeClr val="accent3"/>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974394" y="3477107"/>
                              <a:ext cx="1207345" cy="1207388"/>
                            </a:xfrm>
                            <a:prstGeom prst="ellipse">
                              <a:avLst/>
                            </a:prstGeom>
                            <a:noFill/>
                            <a:ln>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191765" y="3680931"/>
                              <a:ext cx="780313" cy="780435"/>
                            </a:xfrm>
                            <a:prstGeom prst="ellipse">
                              <a:avLst/>
                            </a:prstGeom>
                            <a:solidFill>
                              <a:schemeClr val="tx2"/>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507311" y="2407920"/>
                              <a:ext cx="1757045" cy="1757045"/>
                            </a:xfrm>
                            <a:prstGeom prst="ellipse">
                              <a:avLst/>
                            </a:prstGeom>
                            <a:noFill/>
                            <a:ln>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59"/>
                          <wps:cNvSpPr/>
                          <wps:spPr>
                            <a:xfrm>
                              <a:off x="2269311" y="0"/>
                              <a:ext cx="1035685" cy="1035685"/>
                            </a:xfrm>
                            <a:prstGeom prst="ellipse">
                              <a:avLst/>
                            </a:prstGeom>
                            <a:noFill/>
                            <a:ln>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373758" y="446543"/>
                              <a:ext cx="281482" cy="281485"/>
                            </a:xfrm>
                            <a:prstGeom prst="ellipse">
                              <a:avLst/>
                            </a:prstGeom>
                            <a:solidFill>
                              <a:schemeClr val="accent2"/>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11657" y="2980267"/>
                            <a:ext cx="2573201" cy="2573201"/>
                            <a:chOff x="319657" y="0"/>
                            <a:chExt cx="3886200" cy="3886200"/>
                          </a:xfrm>
                        </wpg:grpSpPr>
                        <wpg:grpSp>
                          <wpg:cNvPr id="62" name="Group 62"/>
                          <wpg:cNvGrpSpPr/>
                          <wpg:grpSpPr>
                            <a:xfrm>
                              <a:off x="319657" y="0"/>
                              <a:ext cx="3886200" cy="3886200"/>
                              <a:chOff x="319657" y="0"/>
                              <a:chExt cx="3886200" cy="3886200"/>
                            </a:xfrm>
                          </wpg:grpSpPr>
                          <wps:wsp>
                            <wps:cNvPr id="2" name="Oval 63" descr="city scape" title="city scape"/>
                            <wps:cNvSpPr>
                              <a:spLocks noChangeAspect="1"/>
                            </wps:cNvSpPr>
                            <wps:spPr>
                              <a:xfrm>
                                <a:off x="319657" y="0"/>
                                <a:ext cx="3886200" cy="388620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descr="employee at software company" title="employee at software company"/>
                            <wps:cNvSpPr/>
                            <wps:spPr>
                              <a:xfrm>
                                <a:off x="469000" y="155499"/>
                                <a:ext cx="3615056" cy="3615056"/>
                              </a:xfrm>
                              <a:prstGeom prst="ellipse">
                                <a:avLst/>
                              </a:prstGeom>
                              <a:blipFill dpi="0" rotWithShape="1">
                                <a:blip r:embed="rId3"/>
                                <a:srcRect/>
                                <a:stretch>
                                  <a:fillRect l="-3550" r="30" b="-6572"/>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Oval 65"/>
                          <wps:cNvSpPr/>
                          <wps:spPr>
                            <a:xfrm>
                              <a:off x="3297988" y="2834640"/>
                              <a:ext cx="796213" cy="796212"/>
                            </a:xfrm>
                            <a:prstGeom prst="ellipse">
                              <a:avLst/>
                            </a:prstGeom>
                            <a:noFill/>
                            <a:ln>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page">
                <wp14:pctWidth>75700</wp14:pctWidth>
              </wp14:sizeRelH>
              <wp14:sizeRelV relativeFrom="page">
                <wp14:pctHeight>94100</wp14:pctHeight>
              </wp14:sizeRelV>
            </wp:anchor>
          </w:drawing>
        </mc:Choice>
        <mc:Fallback>
          <w:pict>
            <v:group w14:anchorId="5D5EC9E1" id="Group 46" o:spid="_x0000_s1026" alt="&quot;&quot;" style="position:absolute;margin-left:0;margin-top:0;width:599.75pt;height:8in;z-index:251687936;mso-width-percent:757;mso-height-percent:941;mso-left-percent:203;mso-top-percent:29;mso-position-horizontal-relative:page;mso-position-vertical-relative:page;mso-width-percent:757;mso-height-percent:941;mso-left-percent:203;mso-top-percent:29" coordorigin="2116" coordsize="76166,7315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">
              <v:rect id="Rectangle 47" o:spid="_x0000_s1027" style="position:absolute;left:33104;width:27146;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" fillcolor="black [3213]" stroked="f" strokeweight="1pt">
                <v:textbox>
                  <w:txbxContent>
                    <w:p w14:paraId="297DAE3C" w14:textId="77777777" w:rsidR="00EB0C72" w:rsidRDefault="00EB0C72" w:rsidP="00EB0C72">
                      <w:pPr>
                        <w:jc w:val="center"/>
                      </w:pPr>
                    </w:p>
                  </w:txbxContent>
                </v:textbox>
              </v:rect>
              <v:group id="Group 48" o:spid="_x0000_s1028" style="position:absolute;left:2116;top:11938;width:76166;height:55534" coordorigin="2116" coordsize="76166,5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9" o:spid="_x0000_s1029" style="position:absolute;left:24722;width:3582;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" fillcolor="#99cb38 [3204]" stroked="f" strokeweight="1pt">
                  <v:stroke joinstyle="miter"/>
                </v:oval>
                <v:group id="Group 50" o:spid="_x0000_s1030" alt="Circle Graphic" style="position:absolute;left:37083;top:9567;width:41199;height:45674" coordorigin="-13737,-4207" coordsize="47181,5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31" style="position:absolute;left:-9304;top:-4207;width:37072;height:37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" filled="f" strokecolor="#99cb38 [3204]" strokeweight="1pt">
                    <v:stroke joinstyle="miter"/>
                  </v:oval>
                  <v:oval id="Oval 52" o:spid="_x0000_s1032" style="position:absolute;left:25741;top:40386;width:7702;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" fillcolor="#63a537 [3205]" stroked="f" strokeweight="1pt">
                    <v:stroke joinstyle="miter"/>
                  </v:oval>
                  <v:oval id="Oval 53" o:spid="_x0000_s1033" style="position:absolute;left:4572;top:457;width:4123;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" fillcolor="#37a76f [3206]" stroked="f" strokeweight="1pt">
                    <v:stroke joinstyle="miter"/>
                  </v:oval>
                  <v:oval id="Oval 54" o:spid="_x0000_s1034" alt="workers working on laptop" style="position:absolute;left:-7818;top:-2721;width:34507;height:34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" stroked="f" strokeweight="1pt">
                    <v:fill r:id="rId4" o:title="workers working on laptop" recolor="t" rotate="t" type="frame"/>
                    <v:stroke joinstyle="miter"/>
                  </v:oval>
                  <v:oval id="Oval 55" o:spid="_x0000_s1035" style="position:absolute;left:27112;top:35356;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" fillcolor="#37a76f [3206]" stroked="f" strokeweight="1pt">
                    <v:stroke joinstyle="miter"/>
                  </v:oval>
                  <v:oval id="Oval 56" o:spid="_x0000_s1036" style="position:absolute;left:9743;top:34771;width:12074;height:12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" filled="f" strokecolor="#99cb38 [3204]" strokeweight="1pt">
                    <v:stroke joinstyle="miter"/>
                  </v:oval>
                  <v:oval id="Oval 57" o:spid="_x0000_s1037" style="position:absolute;left:11917;top:36809;width:7803;height:7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" fillcolor="#455f51 [3215]" stroked="f" strokeweight="1pt">
                    <v:stroke joinstyle="miter"/>
                  </v:oval>
                  <v:oval id="Oval 58" o:spid="_x0000_s1038" style="position:absolute;left:15073;top:24079;width:17570;height:17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" filled="f" strokecolor="#99cb38 [3204]" strokeweight="1pt">
                    <v:stroke joinstyle="miter"/>
                  </v:oval>
                  <v:oval id="Oval 59" o:spid="_x0000_s1039" style="position:absolute;left:22693;width:10356;height:10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" filled="f" strokecolor="#99cb38 [3204]" strokeweight="1pt">
                    <v:stroke joinstyle="miter"/>
                  </v:oval>
                  <v:oval id="Oval 60" o:spid="_x0000_s1040" style="position:absolute;left:-13737;top:4465;width:2815;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" fillcolor="#63a537 [3205]" stroked="f" strokeweight="1pt">
                    <v:stroke joinstyle="miter"/>
                  </v:oval>
                </v:group>
                <v:group id="Group 61" o:spid="_x0000_s1041" style="position:absolute;left:2116;top:29802;width:25732;height:25732" coordorigin="3196"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042" style="position:absolute;left:3196;width:38862;height:38862" coordorigin="3196"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43" alt="city scape" style="position:absolute;left:3196;width:38862;height:3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" filled="f" strokecolor="#99cb38 [3204]" strokeweight="1pt">
                      <v:stroke joinstyle="miter"/>
                      <v:path arrowok="t"/>
                      <o:lock v:ext="edit" aspectratio="t"/>
                    </v:oval>
                    <v:oval id="Oval 64" o:spid="_x0000_s1044" alt="employee at software company" style="position:absolute;left:4690;top:1554;width:36150;height:36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" stroked="f" strokeweight="1pt">
                      <v:fill r:id="rId5" o:title="employee at software company" recolor="t" rotate="t" type="frame"/>
                      <v:stroke joinstyle="miter"/>
                    </v:oval>
                  </v:group>
                  <v:oval id="Oval 65" o:spid="_x0000_s1045" style="position:absolute;left:32979;top:28346;width:7963;height:7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" filled="f" strokecolor="#99cb38 [3204]" strokeweight="1pt">
                    <v:stroke joinstyle="miter"/>
                  </v:oval>
                </v:group>
              </v:group>
              <w10:wrap anchorx="page" anchory="page"/>
            </v:group>
          </w:pict>
        </mc:Fallback>
      </mc:AlternateContent>
    </w:r>
    <w:r w:rsidR="006B7247" w:rsidRPr="006B724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74CD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E2249CC"/>
    <w:lvl w:ilvl="0">
      <w:start w:val="1"/>
      <w:numFmt w:val="bullet"/>
      <w:pStyle w:val="ListBullet"/>
      <w:lvlText w:val=""/>
      <w:lvlJc w:val="left"/>
      <w:pPr>
        <w:tabs>
          <w:tab w:val="num" w:pos="432"/>
        </w:tabs>
        <w:ind w:left="432" w:hanging="288"/>
      </w:pPr>
      <w:rPr>
        <w:rFonts w:ascii="Symbol" w:hAnsi="Symbol" w:hint="default"/>
        <w:color w:val="63A537" w:themeColor="accent2"/>
      </w:rPr>
    </w:lvl>
  </w:abstractNum>
  <w:abstractNum w:abstractNumId="2" w15:restartNumberingAfterBreak="0">
    <w:nsid w:val="4A84714B"/>
    <w:multiLevelType w:val="hybridMultilevel"/>
    <w:tmpl w:val="2C96F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7472912">
    <w:abstractNumId w:val="1"/>
  </w:num>
  <w:num w:numId="2" w16cid:durableId="264926728">
    <w:abstractNumId w:val="1"/>
    <w:lvlOverride w:ilvl="0">
      <w:startOverride w:val="1"/>
    </w:lvlOverride>
  </w:num>
  <w:num w:numId="3" w16cid:durableId="1272318705">
    <w:abstractNumId w:val="0"/>
  </w:num>
  <w:num w:numId="4" w16cid:durableId="118143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41"/>
    <w:rsid w:val="000C24C9"/>
    <w:rsid w:val="000F53D8"/>
    <w:rsid w:val="001066A5"/>
    <w:rsid w:val="0015269A"/>
    <w:rsid w:val="00163634"/>
    <w:rsid w:val="001C6F65"/>
    <w:rsid w:val="001E306E"/>
    <w:rsid w:val="002226A1"/>
    <w:rsid w:val="00224692"/>
    <w:rsid w:val="00256DE0"/>
    <w:rsid w:val="00265D02"/>
    <w:rsid w:val="002709A2"/>
    <w:rsid w:val="00272023"/>
    <w:rsid w:val="002C208D"/>
    <w:rsid w:val="002C39E6"/>
    <w:rsid w:val="002E745C"/>
    <w:rsid w:val="004609AB"/>
    <w:rsid w:val="004B635D"/>
    <w:rsid w:val="004C0CA5"/>
    <w:rsid w:val="004E7009"/>
    <w:rsid w:val="00513B19"/>
    <w:rsid w:val="00514278"/>
    <w:rsid w:val="005762FE"/>
    <w:rsid w:val="00593491"/>
    <w:rsid w:val="0059748F"/>
    <w:rsid w:val="005C42AF"/>
    <w:rsid w:val="005C5673"/>
    <w:rsid w:val="005D6E77"/>
    <w:rsid w:val="005E3F3C"/>
    <w:rsid w:val="005F2069"/>
    <w:rsid w:val="005F562C"/>
    <w:rsid w:val="00623E97"/>
    <w:rsid w:val="006751C1"/>
    <w:rsid w:val="006775C7"/>
    <w:rsid w:val="006A39E8"/>
    <w:rsid w:val="006B7247"/>
    <w:rsid w:val="0073157D"/>
    <w:rsid w:val="007F4E5C"/>
    <w:rsid w:val="00827DA6"/>
    <w:rsid w:val="00887669"/>
    <w:rsid w:val="008C2A3E"/>
    <w:rsid w:val="00960F68"/>
    <w:rsid w:val="009966C9"/>
    <w:rsid w:val="009A6B82"/>
    <w:rsid w:val="009C7459"/>
    <w:rsid w:val="009D53F8"/>
    <w:rsid w:val="00A02CDE"/>
    <w:rsid w:val="00A67DA8"/>
    <w:rsid w:val="00A8290F"/>
    <w:rsid w:val="00B35D13"/>
    <w:rsid w:val="00B44159"/>
    <w:rsid w:val="00BA2D13"/>
    <w:rsid w:val="00BB1CBA"/>
    <w:rsid w:val="00BB2D74"/>
    <w:rsid w:val="00BC684A"/>
    <w:rsid w:val="00BD4B81"/>
    <w:rsid w:val="00BF7360"/>
    <w:rsid w:val="00C548FC"/>
    <w:rsid w:val="00C55F96"/>
    <w:rsid w:val="00C82F46"/>
    <w:rsid w:val="00C956B3"/>
    <w:rsid w:val="00CA04E7"/>
    <w:rsid w:val="00CA4811"/>
    <w:rsid w:val="00CE6971"/>
    <w:rsid w:val="00D06340"/>
    <w:rsid w:val="00DC10E0"/>
    <w:rsid w:val="00E24941"/>
    <w:rsid w:val="00E60898"/>
    <w:rsid w:val="00E6133D"/>
    <w:rsid w:val="00E62918"/>
    <w:rsid w:val="00E9637B"/>
    <w:rsid w:val="00EB0C72"/>
    <w:rsid w:val="00EC39AB"/>
    <w:rsid w:val="00F60609"/>
    <w:rsid w:val="00F959CC"/>
    <w:rsid w:val="00FA4635"/>
    <w:rsid w:val="00FE21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5870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nhideWhenUsed="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4B635D"/>
    <w:pPr>
      <w:spacing w:line="269" w:lineRule="auto"/>
    </w:pPr>
    <w:rPr>
      <w:color w:val="000000" w:themeColor="text1"/>
    </w:rPr>
  </w:style>
  <w:style w:type="paragraph" w:styleId="Heading1">
    <w:name w:val="heading 1"/>
    <w:basedOn w:val="Normal"/>
    <w:next w:val="Normal"/>
    <w:link w:val="Heading1Char"/>
    <w:uiPriority w:val="9"/>
    <w:qFormat/>
    <w:rsid w:val="00BB1CBA"/>
    <w:pPr>
      <w:keepNext/>
      <w:keepLines/>
      <w:shd w:val="clear" w:color="auto" w:fill="99CB38" w:themeFill="accent1"/>
      <w:spacing w:before="240" w:after="240" w:line="240" w:lineRule="auto"/>
      <w:contextualSpacing/>
      <w:outlineLvl w:val="0"/>
    </w:pPr>
    <w:rPr>
      <w:rFonts w:asciiTheme="majorHAnsi" w:eastAsiaTheme="majorEastAsia" w:hAnsiTheme="majorHAnsi" w:cstheme="majorBidi"/>
      <w:b/>
      <w:caps/>
      <w:color w:val="auto"/>
      <w:spacing w:val="15"/>
      <w:sz w:val="32"/>
      <w:szCs w:val="58"/>
    </w:rPr>
  </w:style>
  <w:style w:type="paragraph" w:styleId="Heading2">
    <w:name w:val="heading 2"/>
    <w:basedOn w:val="Normal"/>
    <w:next w:val="Normal"/>
    <w:link w:val="Heading2Char"/>
    <w:uiPriority w:val="9"/>
    <w:qFormat/>
    <w:rsid w:val="001C6F65"/>
    <w:pPr>
      <w:keepNext/>
      <w:keepLines/>
      <w:spacing w:before="240" w:after="120" w:line="240" w:lineRule="auto"/>
      <w:contextualSpacing/>
      <w:outlineLvl w:val="1"/>
    </w:pPr>
    <w:rPr>
      <w:rFonts w:eastAsiaTheme="majorEastAsia" w:cstheme="majorBidi"/>
      <w:b/>
      <w:bCs/>
      <w:color w:val="auto"/>
      <w:sz w:val="28"/>
      <w:szCs w:val="28"/>
    </w:rPr>
  </w:style>
  <w:style w:type="paragraph" w:styleId="Heading3">
    <w:name w:val="heading 3"/>
    <w:basedOn w:val="Normal"/>
    <w:next w:val="Normal"/>
    <w:link w:val="Heading3Char"/>
    <w:uiPriority w:val="9"/>
    <w:rsid w:val="00B44159"/>
    <w:pPr>
      <w:keepNext/>
      <w:keepLines/>
      <w:spacing w:before="40" w:after="0"/>
      <w:outlineLvl w:val="2"/>
    </w:pPr>
    <w:rPr>
      <w:rFonts w:asciiTheme="majorHAnsi" w:eastAsiaTheme="majorEastAsia" w:hAnsiTheme="majorHAnsi" w:cstheme="majorBidi"/>
      <w:b/>
      <w:bCs/>
      <w:sz w:val="32"/>
      <w:szCs w:val="22"/>
    </w:rPr>
  </w:style>
  <w:style w:type="paragraph" w:styleId="Heading4">
    <w:name w:val="heading 4"/>
    <w:basedOn w:val="Normal"/>
    <w:next w:val="Normal"/>
    <w:link w:val="Heading4Char"/>
    <w:uiPriority w:val="9"/>
    <w:pPr>
      <w:keepNext/>
      <w:keepLines/>
      <w:spacing w:before="40" w:after="0" w:line="240" w:lineRule="auto"/>
      <w:outlineLvl w:val="3"/>
    </w:pPr>
    <w:rPr>
      <w:rFonts w:asciiTheme="majorHAnsi" w:eastAsiaTheme="majorEastAsia" w:hAnsiTheme="majorHAnsi" w:cstheme="majorBidi"/>
      <w:b/>
      <w:bCs/>
      <w:color w:val="99CB38" w:themeColor="accent1"/>
    </w:rPr>
  </w:style>
  <w:style w:type="paragraph" w:styleId="Heading5">
    <w:name w:val="heading 5"/>
    <w:basedOn w:val="Normal"/>
    <w:next w:val="Normal"/>
    <w:link w:val="Heading5Char"/>
    <w:uiPriority w:val="99"/>
    <w:semiHidden/>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rsid w:val="00A67DA8"/>
    <w:pPr>
      <w:spacing w:after="0" w:line="240" w:lineRule="auto"/>
      <w:contextualSpacing/>
    </w:pPr>
    <w:rPr>
      <w:rFonts w:eastAsiaTheme="majorEastAsia" w:cstheme="majorBidi"/>
      <w:b/>
      <w:color w:val="FFFFFF" w:themeColor="background1"/>
      <w:kern w:val="28"/>
      <w:sz w:val="56"/>
      <w:szCs w:val="88"/>
    </w:rPr>
  </w:style>
  <w:style w:type="character" w:customStyle="1" w:styleId="TitleChar">
    <w:name w:val="Title Char"/>
    <w:basedOn w:val="DefaultParagraphFont"/>
    <w:link w:val="Title"/>
    <w:uiPriority w:val="2"/>
    <w:rsid w:val="00A67DA8"/>
    <w:rPr>
      <w:rFonts w:eastAsiaTheme="majorEastAsia" w:cstheme="majorBidi"/>
      <w:b/>
      <w:color w:val="FFFFFF" w:themeColor="background1"/>
      <w:kern w:val="28"/>
      <w:sz w:val="56"/>
      <w:szCs w:val="88"/>
    </w:rPr>
  </w:style>
  <w:style w:type="paragraph" w:styleId="Subtitle">
    <w:name w:val="Subtitle"/>
    <w:basedOn w:val="Normal"/>
    <w:next w:val="Normal"/>
    <w:link w:val="SubtitleChar"/>
    <w:uiPriority w:val="3"/>
    <w:qFormat/>
    <w:rsid w:val="00A67DA8"/>
    <w:pPr>
      <w:numPr>
        <w:ilvl w:val="1"/>
      </w:numPr>
      <w:spacing w:before="60" w:after="0" w:line="240" w:lineRule="auto"/>
    </w:pPr>
    <w:rPr>
      <w:b/>
      <w:bCs/>
      <w:color w:val="FFFFFF" w:themeColor="background1"/>
      <w:sz w:val="24"/>
      <w:szCs w:val="22"/>
    </w:rPr>
  </w:style>
  <w:style w:type="character" w:customStyle="1" w:styleId="SubtitleChar">
    <w:name w:val="Subtitle Char"/>
    <w:basedOn w:val="DefaultParagraphFont"/>
    <w:link w:val="Subtitle"/>
    <w:uiPriority w:val="3"/>
    <w:rsid w:val="00A67DA8"/>
    <w:rPr>
      <w:b/>
      <w:bCs/>
      <w:color w:val="FFFFFF" w:themeColor="background1"/>
      <w:sz w:val="24"/>
      <w:szCs w:val="22"/>
    </w:rPr>
  </w:style>
  <w:style w:type="character" w:customStyle="1" w:styleId="Heading3Char">
    <w:name w:val="Heading 3 Char"/>
    <w:basedOn w:val="DefaultParagraphFont"/>
    <w:link w:val="Heading3"/>
    <w:uiPriority w:val="9"/>
    <w:rsid w:val="00B44159"/>
    <w:rPr>
      <w:rFonts w:asciiTheme="majorHAnsi" w:eastAsiaTheme="majorEastAsia" w:hAnsiTheme="majorHAnsi" w:cstheme="majorBidi"/>
      <w:b/>
      <w:bCs/>
      <w:color w:val="000000" w:themeColor="text1"/>
      <w:sz w:val="32"/>
      <w:szCs w:val="22"/>
    </w:rPr>
  </w:style>
  <w:style w:type="character" w:customStyle="1" w:styleId="Heading2Char">
    <w:name w:val="Heading 2 Char"/>
    <w:basedOn w:val="DefaultParagraphFont"/>
    <w:link w:val="Heading2"/>
    <w:uiPriority w:val="9"/>
    <w:rsid w:val="001C6F65"/>
    <w:rPr>
      <w:rFonts w:eastAsiaTheme="majorEastAsia" w:cstheme="majorBidi"/>
      <w:b/>
      <w:bCs/>
      <w:color w:val="auto"/>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A67DA8"/>
    <w:pPr>
      <w:spacing w:before="120" w:after="0" w:line="240" w:lineRule="auto"/>
      <w:contextualSpacing/>
    </w:pPr>
    <w:rPr>
      <w:rFonts w:asciiTheme="majorHAnsi" w:hAnsiTheme="majorHAnsi"/>
      <w:b/>
      <w:bCs/>
      <w:color w:val="FFFFFF" w:themeColor="background1"/>
      <w:sz w:val="40"/>
      <w:szCs w:val="40"/>
    </w:rPr>
  </w:style>
  <w:style w:type="paragraph" w:styleId="ListBullet">
    <w:name w:val="List Bullet"/>
    <w:basedOn w:val="Normal"/>
    <w:uiPriority w:val="2"/>
    <w:qFormat/>
    <w:rsid w:val="00827DA6"/>
    <w:pPr>
      <w:numPr>
        <w:numId w:val="1"/>
      </w:numPr>
      <w:spacing w:line="240" w:lineRule="auto"/>
    </w:pPr>
  </w:style>
  <w:style w:type="character" w:customStyle="1" w:styleId="Heading1Char">
    <w:name w:val="Heading 1 Char"/>
    <w:basedOn w:val="DefaultParagraphFont"/>
    <w:link w:val="Heading1"/>
    <w:uiPriority w:val="9"/>
    <w:rsid w:val="00BB1CBA"/>
    <w:rPr>
      <w:rFonts w:asciiTheme="majorHAnsi" w:eastAsiaTheme="majorEastAsia" w:hAnsiTheme="majorHAnsi" w:cstheme="majorBidi"/>
      <w:b/>
      <w:caps/>
      <w:color w:val="auto"/>
      <w:spacing w:val="15"/>
      <w:sz w:val="32"/>
      <w:szCs w:val="58"/>
      <w:shd w:val="clear" w:color="auto" w:fill="99CB38" w:themeFill="accent1"/>
    </w:rPr>
  </w:style>
  <w:style w:type="character" w:customStyle="1" w:styleId="Heading4Char">
    <w:name w:val="Heading 4 Char"/>
    <w:basedOn w:val="DefaultParagraphFont"/>
    <w:link w:val="Heading4"/>
    <w:uiPriority w:val="9"/>
    <w:rsid w:val="00163634"/>
    <w:rPr>
      <w:rFonts w:asciiTheme="majorHAnsi" w:eastAsiaTheme="majorEastAsia" w:hAnsiTheme="majorHAnsi" w:cstheme="majorBidi"/>
      <w:b/>
      <w:bCs/>
      <w:color w:val="99CB38" w:themeColor="accent1"/>
    </w:rPr>
  </w:style>
  <w:style w:type="paragraph" w:customStyle="1" w:styleId="ContactInfo">
    <w:name w:val="Contact Info"/>
    <w:basedOn w:val="Normal"/>
    <w:uiPriority w:val="4"/>
    <w:qFormat/>
    <w:rsid w:val="005D6E77"/>
    <w:pPr>
      <w:spacing w:after="0" w:line="240" w:lineRule="auto"/>
      <w:jc w:val="center"/>
    </w:pPr>
    <w:rPr>
      <w:color w:val="E2DFCC" w:themeColor="background2"/>
    </w:rPr>
  </w:style>
  <w:style w:type="paragraph" w:styleId="TOCHeading">
    <w:name w:val="TOC Heading"/>
    <w:basedOn w:val="Heading1"/>
    <w:next w:val="Normal"/>
    <w:uiPriority w:val="9"/>
    <w:qFormat/>
    <w:rsid w:val="00E62918"/>
    <w:pPr>
      <w:outlineLvl w:val="9"/>
    </w:pPr>
  </w:style>
  <w:style w:type="paragraph" w:styleId="TOC2">
    <w:name w:val="toc 2"/>
    <w:basedOn w:val="TOC1"/>
    <w:next w:val="Normal"/>
    <w:autoRedefine/>
    <w:uiPriority w:val="10"/>
    <w:qFormat/>
    <w:pPr>
      <w:ind w:left="200"/>
    </w:pPr>
  </w:style>
  <w:style w:type="paragraph" w:styleId="TOC1">
    <w:name w:val="toc 1"/>
    <w:basedOn w:val="Normal"/>
    <w:next w:val="Normal"/>
    <w:autoRedefine/>
    <w:uiPriority w:val="10"/>
    <w:qFormat/>
    <w:rsid w:val="00E62918"/>
    <w:pPr>
      <w:tabs>
        <w:tab w:val="right" w:leader="dot" w:pos="6120"/>
      </w:tabs>
      <w:spacing w:after="240"/>
    </w:pPr>
  </w:style>
  <w:style w:type="character" w:customStyle="1" w:styleId="Heading5Char">
    <w:name w:val="Heading 5 Char"/>
    <w:basedOn w:val="DefaultParagraphFont"/>
    <w:link w:val="Heading5"/>
    <w:uiPriority w:val="99"/>
    <w:semiHidden/>
    <w:rsid w:val="00163634"/>
    <w:rPr>
      <w:rFonts w:asciiTheme="majorHAnsi" w:eastAsiaTheme="majorEastAsia" w:hAnsiTheme="majorHAnsi" w:cstheme="majorBidi"/>
      <w:color w:val="000000" w:themeColor="text1"/>
    </w:rPr>
  </w:style>
  <w:style w:type="character" w:customStyle="1" w:styleId="TOCNumbers">
    <w:name w:val="TOC Numbers"/>
    <w:basedOn w:val="DefaultParagraphFont"/>
    <w:uiPriority w:val="11"/>
    <w:qFormat/>
    <w:rsid w:val="00E62918"/>
    <w:rPr>
      <w:b/>
      <w:bCs/>
      <w:color w:val="455F51" w:themeColor="text2"/>
      <w:sz w:val="20"/>
      <w:szCs w:val="28"/>
    </w:rPr>
  </w:style>
  <w:style w:type="character" w:styleId="PageNumber">
    <w:name w:val="page number"/>
    <w:basedOn w:val="DefaultParagraphFont"/>
    <w:uiPriority w:val="12"/>
    <w:qFormat/>
    <w:rsid w:val="006775C7"/>
    <w:rPr>
      <w:b/>
      <w:bCs/>
      <w:color w:val="4A7B29" w:themeColor="accent2" w:themeShade="BF"/>
    </w:rPr>
  </w:style>
  <w:style w:type="paragraph" w:styleId="Quote">
    <w:name w:val="Quote"/>
    <w:basedOn w:val="Normal"/>
    <w:next w:val="Normal"/>
    <w:link w:val="QuoteChar"/>
    <w:uiPriority w:val="2"/>
    <w:qFormat/>
    <w:rsid w:val="001C6F65"/>
    <w:pPr>
      <w:spacing w:before="280" w:after="280" w:line="264" w:lineRule="auto"/>
      <w:jc w:val="center"/>
    </w:pPr>
    <w:rPr>
      <w:iCs/>
      <w:caps/>
      <w:color w:val="4D671B" w:themeColor="accent1" w:themeShade="80"/>
      <w:sz w:val="28"/>
      <w:szCs w:val="34"/>
    </w:rPr>
  </w:style>
  <w:style w:type="character" w:customStyle="1" w:styleId="QuoteChar">
    <w:name w:val="Quote Char"/>
    <w:basedOn w:val="DefaultParagraphFont"/>
    <w:link w:val="Quote"/>
    <w:uiPriority w:val="2"/>
    <w:rsid w:val="001C6F65"/>
    <w:rPr>
      <w:iCs/>
      <w:caps/>
      <w:color w:val="4D671B" w:themeColor="accent1" w:themeShade="80"/>
      <w:sz w:val="28"/>
      <w:szCs w:val="34"/>
    </w:rPr>
  </w:style>
  <w:style w:type="paragraph" w:styleId="Caption">
    <w:name w:val="caption"/>
    <w:basedOn w:val="Normal"/>
    <w:next w:val="Normal"/>
    <w:uiPriority w:val="35"/>
    <w:qFormat/>
    <w:pPr>
      <w:spacing w:before="40" w:after="40" w:line="264" w:lineRule="auto"/>
      <w:contextualSpacing/>
    </w:pPr>
    <w:rPr>
      <w:i/>
      <w:iCs/>
      <w:sz w:val="16"/>
      <w:szCs w:val="16"/>
    </w:rPr>
  </w:style>
  <w:style w:type="paragraph" w:styleId="Header">
    <w:name w:val="header"/>
    <w:basedOn w:val="Normal"/>
    <w:link w:val="HeaderChar"/>
    <w:uiPriority w:val="99"/>
    <w:semiHidden/>
    <w:rsid w:val="009966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3634"/>
    <w:rPr>
      <w:color w:val="000000" w:themeColor="text1"/>
    </w:rPr>
  </w:style>
  <w:style w:type="paragraph" w:styleId="Footer">
    <w:name w:val="footer"/>
    <w:basedOn w:val="Normal"/>
    <w:link w:val="FooterChar"/>
    <w:uiPriority w:val="99"/>
    <w:semiHidden/>
    <w:rsid w:val="009966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3634"/>
    <w:rPr>
      <w:color w:val="000000" w:themeColor="text1"/>
    </w:rPr>
  </w:style>
  <w:style w:type="paragraph" w:customStyle="1" w:styleId="NormalAlt">
    <w:name w:val="Normal Alt"/>
    <w:basedOn w:val="Normal"/>
    <w:qFormat/>
    <w:rsid w:val="00C82F46"/>
    <w:rPr>
      <w:color w:val="E2DFCC" w:themeColor="background2"/>
    </w:rPr>
  </w:style>
  <w:style w:type="character" w:styleId="Hyperlink">
    <w:name w:val="Hyperlink"/>
    <w:basedOn w:val="DefaultParagraphFont"/>
    <w:uiPriority w:val="99"/>
    <w:semiHidden/>
    <w:unhideWhenUsed/>
    <w:rsid w:val="008C2A3E"/>
    <w:rPr>
      <w:color w:val="0000FF"/>
      <w:u w:val="single"/>
    </w:rPr>
  </w:style>
  <w:style w:type="paragraph" w:styleId="ListParagraph">
    <w:name w:val="List Paragraph"/>
    <w:basedOn w:val="Normal"/>
    <w:uiPriority w:val="34"/>
    <w:unhideWhenUsed/>
    <w:qFormat/>
    <w:rsid w:val="008C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arshit-Panigrah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microsoft.com/office/2007/relationships/hdphoto" Target="media/hdphoto1.wdp"/><Relationship Id="rId1" Type="http://schemas.openxmlformats.org/officeDocument/2006/relationships/image" Target="media/image8.png"/><Relationship Id="rId5" Type="http://schemas.openxmlformats.org/officeDocument/2006/relationships/image" Target="media/image11.png"/><Relationship Id="rId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Roaming\Microsoft\Templates\Tech%20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8E7C7C1638449EB61C20E43DCD27EC"/>
        <w:category>
          <w:name w:val="General"/>
          <w:gallery w:val="placeholder"/>
        </w:category>
        <w:types>
          <w:type w:val="bbPlcHdr"/>
        </w:types>
        <w:behaviors>
          <w:behavior w:val="content"/>
        </w:behaviors>
        <w:guid w:val="{32EE9F31-7CDC-4767-9218-3174D694CBCA}"/>
      </w:docPartPr>
      <w:docPartBody>
        <w:p w:rsidR="00000000" w:rsidRDefault="00E97F05" w:rsidP="00E97F05">
          <w:pPr>
            <w:pStyle w:val="B88E7C7C1638449EB61C20E43DCD27EC"/>
          </w:pPr>
          <w:bookmarkStart w:id="0" w:name="_Toc347752181"/>
          <w:bookmarkStart w:id="1" w:name="_Toc347752182"/>
          <w:bookmarkEnd w:id="0"/>
          <w:bookmarkEnd w:id="1"/>
          <w:r w:rsidRPr="001C6F65">
            <w:t>Product or Service 1</w:t>
          </w:r>
        </w:p>
      </w:docPartBody>
    </w:docPart>
    <w:docPart>
      <w:docPartPr>
        <w:name w:val="A8307EFF7F7B480EAFD1A1F4367435C1"/>
        <w:category>
          <w:name w:val="General"/>
          <w:gallery w:val="placeholder"/>
        </w:category>
        <w:types>
          <w:type w:val="bbPlcHdr"/>
        </w:types>
        <w:behaviors>
          <w:behavior w:val="content"/>
        </w:behaviors>
        <w:guid w:val="{0A178F5B-4F30-4392-BF31-B2478B9B89FA}"/>
      </w:docPartPr>
      <w:docPartBody>
        <w:p w:rsidR="00E97F05" w:rsidRDefault="00E97F05" w:rsidP="00224692">
          <w:r>
            <w:t xml:space="preserve">Wondering why the page number on this page is 5? This is the inside back cover. </w:t>
          </w:r>
        </w:p>
        <w:p w:rsidR="00000000" w:rsidRDefault="00E97F05" w:rsidP="00E97F05">
          <w:pPr>
            <w:pStyle w:val="A8307EFF7F7B480EAFD1A1F4367435C1"/>
          </w:pPr>
          <w:r>
            <w:t>This booklet is set up to make it easy to print a two-sided, eight-page booklet. The tips on this page will help you get that done.</w:t>
          </w:r>
        </w:p>
      </w:docPartBody>
    </w:docPart>
    <w:docPart>
      <w:docPartPr>
        <w:name w:val="29931A5D0C464F179065F67EB5B66074"/>
        <w:category>
          <w:name w:val="General"/>
          <w:gallery w:val="placeholder"/>
        </w:category>
        <w:types>
          <w:type w:val="bbPlcHdr"/>
        </w:types>
        <w:behaviors>
          <w:behavior w:val="content"/>
        </w:behaviors>
        <w:guid w:val="{E4F3B031-EA51-4601-9B75-0B4D8CD257DA}"/>
      </w:docPartPr>
      <w:docPartBody>
        <w:p w:rsidR="00000000" w:rsidRDefault="00E97F05" w:rsidP="00E97F05">
          <w:pPr>
            <w:pStyle w:val="29931A5D0C464F179065F67EB5B66074"/>
          </w:pPr>
          <w:r w:rsidRPr="002C208D">
            <w:t>Product or Service 2</w:t>
          </w:r>
        </w:p>
      </w:docPartBody>
    </w:docPart>
    <w:docPart>
      <w:docPartPr>
        <w:name w:val="56E561B631024D1C90DF6931D9C8512C"/>
        <w:category>
          <w:name w:val="General"/>
          <w:gallery w:val="placeholder"/>
        </w:category>
        <w:types>
          <w:type w:val="bbPlcHdr"/>
        </w:types>
        <w:behaviors>
          <w:behavior w:val="content"/>
        </w:behaviors>
        <w:guid w:val="{4ECC5512-1626-4043-9912-DA1404B2EF33}"/>
      </w:docPartPr>
      <w:docPartBody>
        <w:p w:rsidR="00000000" w:rsidRDefault="00E97F05" w:rsidP="00E97F05">
          <w:pPr>
            <w:pStyle w:val="56E561B631024D1C90DF6931D9C8512C"/>
          </w:pPr>
          <w:r>
            <w:t>The bottom of inside pages is set up for you to manually add page numbers, so it’s easy to adjust numbering for your printing preferences. The table of contents at left is also set up for manual editing, so you can easily update page numbers.</w:t>
          </w:r>
        </w:p>
      </w:docPartBody>
    </w:docPart>
    <w:docPart>
      <w:docPartPr>
        <w:name w:val="D64CD9D5778E4728B11BB62F32D24024"/>
        <w:category>
          <w:name w:val="General"/>
          <w:gallery w:val="placeholder"/>
        </w:category>
        <w:types>
          <w:type w:val="bbPlcHdr"/>
        </w:types>
        <w:behaviors>
          <w:behavior w:val="content"/>
        </w:behaviors>
        <w:guid w:val="{006967DB-2407-4DB3-ABA3-0C609104971D}"/>
      </w:docPartPr>
      <w:docPartBody>
        <w:p w:rsidR="00000000" w:rsidRDefault="00E97F05" w:rsidP="00E97F05">
          <w:pPr>
            <w:pStyle w:val="D64CD9D5778E4728B11BB62F32D24024"/>
          </w:pPr>
          <w:r w:rsidRPr="002C208D">
            <w:t>Product or Service 3</w:t>
          </w:r>
        </w:p>
      </w:docPartBody>
    </w:docPart>
    <w:docPart>
      <w:docPartPr>
        <w:name w:val="43AE475D330741D48760E055FCD6FFC0"/>
        <w:category>
          <w:name w:val="General"/>
          <w:gallery w:val="placeholder"/>
        </w:category>
        <w:types>
          <w:type w:val="bbPlcHdr"/>
        </w:types>
        <w:behaviors>
          <w:behavior w:val="content"/>
        </w:behaviors>
        <w:guid w:val="{5B022A5E-5EE5-4721-90C4-BF6EC41A0BC3}"/>
      </w:docPartPr>
      <w:docPartBody>
        <w:p w:rsidR="00000000" w:rsidRDefault="00E97F05" w:rsidP="00E97F05">
          <w:pPr>
            <w:pStyle w:val="43AE475D330741D48760E055FCD6FFC0"/>
          </w:pPr>
          <w:r>
            <w:t>To print this booklet two-sided, click File and then click Print. Under the option that defaults to Print One Sided, select a two-sided print setting. This booklet is set up to flip on the short side of the page.</w:t>
          </w:r>
        </w:p>
      </w:docPartBody>
    </w:docPart>
    <w:docPart>
      <w:docPartPr>
        <w:name w:val="75B005A8886D41518CB77F6F33E9CFC0"/>
        <w:category>
          <w:name w:val="General"/>
          <w:gallery w:val="placeholder"/>
        </w:category>
        <w:types>
          <w:type w:val="bbPlcHdr"/>
        </w:types>
        <w:behaviors>
          <w:behavior w:val="content"/>
        </w:behaviors>
        <w:guid w:val="{E0285D48-32EF-42C9-8FDF-013607C366CC}"/>
      </w:docPartPr>
      <w:docPartBody>
        <w:p w:rsidR="00000000" w:rsidRDefault="00E97F05" w:rsidP="00E97F05">
          <w:pPr>
            <w:pStyle w:val="75B005A8886D41518CB77F6F33E9CFC0"/>
          </w:pPr>
          <w:r w:rsidRPr="001C6F65">
            <w:t>Product or Service 1</w:t>
          </w:r>
        </w:p>
      </w:docPartBody>
    </w:docPart>
    <w:docPart>
      <w:docPartPr>
        <w:name w:val="BB28941E66CD4A899AD883055718D293"/>
        <w:category>
          <w:name w:val="General"/>
          <w:gallery w:val="placeholder"/>
        </w:category>
        <w:types>
          <w:type w:val="bbPlcHdr"/>
        </w:types>
        <w:behaviors>
          <w:behavior w:val="content"/>
        </w:behaviors>
        <w:guid w:val="{9CBE0E59-0E99-4E70-9F56-74B1023CE701}"/>
      </w:docPartPr>
      <w:docPartBody>
        <w:p w:rsidR="00E97F05" w:rsidRDefault="00E97F05" w:rsidP="00224692">
          <w:r>
            <w:t xml:space="preserve">Wondering why the page number on this page is 5? This is the inside back cover. </w:t>
          </w:r>
        </w:p>
        <w:p w:rsidR="00000000" w:rsidRDefault="00E97F05" w:rsidP="00E97F05">
          <w:pPr>
            <w:pStyle w:val="BB28941E66CD4A899AD883055718D293"/>
          </w:pPr>
          <w:r>
            <w:t>This booklet is set up to make it easy to print a two-sided, eight-page booklet. The tips on this page will help you get that done.</w:t>
          </w:r>
        </w:p>
      </w:docPartBody>
    </w:docPart>
    <w:docPart>
      <w:docPartPr>
        <w:name w:val="2E3099717D974D6D87106D09F02B83B8"/>
        <w:category>
          <w:name w:val="General"/>
          <w:gallery w:val="placeholder"/>
        </w:category>
        <w:types>
          <w:type w:val="bbPlcHdr"/>
        </w:types>
        <w:behaviors>
          <w:behavior w:val="content"/>
        </w:behaviors>
        <w:guid w:val="{FA9D46E5-8732-4A80-A1FE-475D6EABDB31}"/>
      </w:docPartPr>
      <w:docPartBody>
        <w:p w:rsidR="00000000" w:rsidRDefault="00E97F05" w:rsidP="00E97F05">
          <w:pPr>
            <w:pStyle w:val="2E3099717D974D6D87106D09F02B83B8"/>
          </w:pPr>
          <w:r w:rsidRPr="002C208D">
            <w:t>Product or Service 2</w:t>
          </w:r>
        </w:p>
      </w:docPartBody>
    </w:docPart>
    <w:docPart>
      <w:docPartPr>
        <w:name w:val="B975597BBE3447E3B34A3EDBA0DDF239"/>
        <w:category>
          <w:name w:val="General"/>
          <w:gallery w:val="placeholder"/>
        </w:category>
        <w:types>
          <w:type w:val="bbPlcHdr"/>
        </w:types>
        <w:behaviors>
          <w:behavior w:val="content"/>
        </w:behaviors>
        <w:guid w:val="{E3A6A1EE-D815-41B4-A3FF-798DAE0C6841}"/>
      </w:docPartPr>
      <w:docPartBody>
        <w:p w:rsidR="00000000" w:rsidRDefault="00E97F05" w:rsidP="00E97F05">
          <w:pPr>
            <w:pStyle w:val="B975597BBE3447E3B34A3EDBA0DDF239"/>
          </w:pPr>
          <w:r>
            <w:t>The bottom of inside pages is set up for you to manually add page numbers, so it’s easy to adjust numbering for your printing preferences. The table of contents at left is also set up for manual editing, so you can easily update page numbers.</w:t>
          </w:r>
        </w:p>
      </w:docPartBody>
    </w:docPart>
    <w:docPart>
      <w:docPartPr>
        <w:name w:val="F04B79A5D48045689E45349F93D01E61"/>
        <w:category>
          <w:name w:val="General"/>
          <w:gallery w:val="placeholder"/>
        </w:category>
        <w:types>
          <w:type w:val="bbPlcHdr"/>
        </w:types>
        <w:behaviors>
          <w:behavior w:val="content"/>
        </w:behaviors>
        <w:guid w:val="{E259D780-C4E4-4E5C-AA5C-30DEDB413C61}"/>
      </w:docPartPr>
      <w:docPartBody>
        <w:p w:rsidR="00000000" w:rsidRDefault="00E97F05" w:rsidP="00E97F05">
          <w:pPr>
            <w:pStyle w:val="F04B79A5D48045689E45349F93D01E61"/>
          </w:pPr>
          <w:r w:rsidRPr="002C208D">
            <w:t>Product or Service 3</w:t>
          </w:r>
        </w:p>
      </w:docPartBody>
    </w:docPart>
    <w:docPart>
      <w:docPartPr>
        <w:name w:val="B6C9203C41B94701A51399D5F5049534"/>
        <w:category>
          <w:name w:val="General"/>
          <w:gallery w:val="placeholder"/>
        </w:category>
        <w:types>
          <w:type w:val="bbPlcHdr"/>
        </w:types>
        <w:behaviors>
          <w:behavior w:val="content"/>
        </w:behaviors>
        <w:guid w:val="{E30C1E72-3B2C-43D6-97C8-F04C3B0F0DC2}"/>
      </w:docPartPr>
      <w:docPartBody>
        <w:p w:rsidR="00000000" w:rsidRDefault="00E97F05" w:rsidP="00E97F05">
          <w:pPr>
            <w:pStyle w:val="B6C9203C41B94701A51399D5F5049534"/>
          </w:pPr>
          <w:r>
            <w:t>To print this booklet two-sided, click File and then click Print. Under the option that defaults to Print One Sided, select a two-sided print setting. This booklet is set up to flip on the short side of the page.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2249CC"/>
    <w:lvl w:ilvl="0">
      <w:start w:val="1"/>
      <w:numFmt w:val="bullet"/>
      <w:pStyle w:val="ListBullet"/>
      <w:lvlText w:val=""/>
      <w:lvlJc w:val="left"/>
      <w:pPr>
        <w:tabs>
          <w:tab w:val="num" w:pos="432"/>
        </w:tabs>
        <w:ind w:left="432" w:hanging="288"/>
      </w:pPr>
      <w:rPr>
        <w:rFonts w:ascii="Symbol" w:hAnsi="Symbol" w:hint="default"/>
        <w:color w:val="ED7D31" w:themeColor="accent2"/>
      </w:rPr>
    </w:lvl>
  </w:abstractNum>
  <w:num w:numId="1" w16cid:durableId="8841713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5"/>
    <w:rsid w:val="00C00038"/>
    <w:rsid w:val="00E97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6A77A2F924661A99C3BFD46DE27EE">
    <w:name w:val="3ED6A77A2F924661A99C3BFD46DE27EE"/>
  </w:style>
  <w:style w:type="paragraph" w:styleId="ListBullet">
    <w:name w:val="List Bullet"/>
    <w:basedOn w:val="Normal"/>
    <w:uiPriority w:val="2"/>
    <w:qFormat/>
    <w:pPr>
      <w:numPr>
        <w:numId w:val="1"/>
      </w:numPr>
      <w:spacing w:line="240" w:lineRule="auto"/>
    </w:pPr>
    <w:rPr>
      <w:color w:val="000000" w:themeColor="text1"/>
      <w:sz w:val="20"/>
      <w:lang w:val="en-US" w:eastAsia="ja-JP" w:bidi="ar-SA"/>
    </w:rPr>
  </w:style>
  <w:style w:type="paragraph" w:customStyle="1" w:styleId="8705FAA6ADC64FD39EC2E9AF1D642645">
    <w:name w:val="8705FAA6ADC64FD39EC2E9AF1D642645"/>
  </w:style>
  <w:style w:type="paragraph" w:styleId="Title">
    <w:name w:val="Title"/>
    <w:basedOn w:val="Normal"/>
    <w:link w:val="TitleChar"/>
    <w:uiPriority w:val="2"/>
    <w:qFormat/>
    <w:pPr>
      <w:spacing w:after="0" w:line="240" w:lineRule="auto"/>
      <w:contextualSpacing/>
    </w:pPr>
    <w:rPr>
      <w:rFonts w:eastAsiaTheme="majorEastAsia" w:cstheme="majorBidi"/>
      <w:b/>
      <w:color w:val="FFFFFF" w:themeColor="background1"/>
      <w:kern w:val="28"/>
      <w:sz w:val="56"/>
      <w:szCs w:val="88"/>
      <w:lang w:val="en-US" w:eastAsia="ja-JP" w:bidi="ar-SA"/>
    </w:rPr>
  </w:style>
  <w:style w:type="character" w:customStyle="1" w:styleId="TitleChar">
    <w:name w:val="Title Char"/>
    <w:basedOn w:val="DefaultParagraphFont"/>
    <w:link w:val="Title"/>
    <w:uiPriority w:val="2"/>
    <w:rPr>
      <w:rFonts w:eastAsiaTheme="majorEastAsia" w:cstheme="majorBidi"/>
      <w:b/>
      <w:color w:val="FFFFFF" w:themeColor="background1"/>
      <w:kern w:val="28"/>
      <w:sz w:val="56"/>
      <w:szCs w:val="88"/>
      <w:lang w:val="en-US" w:eastAsia="ja-JP" w:bidi="ar-SA"/>
    </w:rPr>
  </w:style>
  <w:style w:type="paragraph" w:customStyle="1" w:styleId="97D0E97B8CD04E98802F87FE45A87A94">
    <w:name w:val="97D0E97B8CD04E98802F87FE45A87A94"/>
  </w:style>
  <w:style w:type="paragraph" w:customStyle="1" w:styleId="0FE281844D754A3F8CA76010F72504FF">
    <w:name w:val="0FE281844D754A3F8CA76010F72504FF"/>
  </w:style>
  <w:style w:type="paragraph" w:customStyle="1" w:styleId="D478EFE8214E45E890BDF8F5CB50F3D7">
    <w:name w:val="D478EFE8214E45E890BDF8F5CB50F3D7"/>
  </w:style>
  <w:style w:type="paragraph" w:customStyle="1" w:styleId="7D99FD99FDEA4C17BD3C03D1616514E8">
    <w:name w:val="7D99FD99FDEA4C17BD3C03D1616514E8"/>
  </w:style>
  <w:style w:type="paragraph" w:customStyle="1" w:styleId="A4DDD7B8CCD44909AF3D355F00301013">
    <w:name w:val="A4DDD7B8CCD44909AF3D355F00301013"/>
  </w:style>
  <w:style w:type="paragraph" w:customStyle="1" w:styleId="D32810D826414F6CA47DEDE61038D9DF">
    <w:name w:val="D32810D826414F6CA47DEDE61038D9DF"/>
  </w:style>
  <w:style w:type="paragraph" w:customStyle="1" w:styleId="7B36D9B06B974D82A95F6F4D36FF0C67">
    <w:name w:val="7B36D9B06B974D82A95F6F4D36FF0C67"/>
  </w:style>
  <w:style w:type="paragraph" w:customStyle="1" w:styleId="66D4406846E74F03AA63D2BAC7196D4D">
    <w:name w:val="66D4406846E74F03AA63D2BAC7196D4D"/>
  </w:style>
  <w:style w:type="paragraph" w:styleId="Subtitle">
    <w:name w:val="Subtitle"/>
    <w:basedOn w:val="Normal"/>
    <w:next w:val="Normal"/>
    <w:link w:val="SubtitleChar"/>
    <w:uiPriority w:val="3"/>
    <w:qFormat/>
    <w:pPr>
      <w:numPr>
        <w:ilvl w:val="1"/>
      </w:numPr>
      <w:spacing w:before="60" w:after="0" w:line="240" w:lineRule="auto"/>
    </w:pPr>
    <w:rPr>
      <w:b/>
      <w:bCs/>
      <w:color w:val="FFFFFF" w:themeColor="background1"/>
      <w:sz w:val="24"/>
      <w:szCs w:val="22"/>
      <w:lang w:val="en-US" w:eastAsia="ja-JP" w:bidi="ar-SA"/>
    </w:rPr>
  </w:style>
  <w:style w:type="character" w:customStyle="1" w:styleId="SubtitleChar">
    <w:name w:val="Subtitle Char"/>
    <w:basedOn w:val="DefaultParagraphFont"/>
    <w:link w:val="Subtitle"/>
    <w:uiPriority w:val="3"/>
    <w:rPr>
      <w:b/>
      <w:bCs/>
      <w:color w:val="FFFFFF" w:themeColor="background1"/>
      <w:sz w:val="24"/>
      <w:szCs w:val="22"/>
      <w:lang w:val="en-US" w:eastAsia="ja-JP" w:bidi="ar-SA"/>
    </w:rPr>
  </w:style>
  <w:style w:type="paragraph" w:customStyle="1" w:styleId="A0DD5C65F2404155846099F4E90FA77C">
    <w:name w:val="A0DD5C65F2404155846099F4E90FA77C"/>
  </w:style>
  <w:style w:type="paragraph" w:customStyle="1" w:styleId="7375D856A7DF48289D0EE78C002EC154">
    <w:name w:val="7375D856A7DF48289D0EE78C002EC154"/>
  </w:style>
  <w:style w:type="paragraph" w:customStyle="1" w:styleId="66A82D58E0E642EA991B6FF842255BF9">
    <w:name w:val="66A82D58E0E642EA991B6FF842255BF9"/>
  </w:style>
  <w:style w:type="paragraph" w:customStyle="1" w:styleId="268E2E73EDB5402A993ABD2F78ACECA7">
    <w:name w:val="268E2E73EDB5402A993ABD2F78ACECA7"/>
  </w:style>
  <w:style w:type="paragraph" w:customStyle="1" w:styleId="F1AD1A4A050C417F968769A630CDA511">
    <w:name w:val="F1AD1A4A050C417F968769A630CDA511"/>
  </w:style>
  <w:style w:type="paragraph" w:customStyle="1" w:styleId="F8AEC70C5AEF4415B5E1E2DC6FBAC842">
    <w:name w:val="F8AEC70C5AEF4415B5E1E2DC6FBAC842"/>
  </w:style>
  <w:style w:type="paragraph" w:customStyle="1" w:styleId="AEA14722DC7A456D84B132D885436490">
    <w:name w:val="AEA14722DC7A456D84B132D885436490"/>
  </w:style>
  <w:style w:type="paragraph" w:customStyle="1" w:styleId="BF82B48364404FBA9A6585DE886C43E9">
    <w:name w:val="BF82B48364404FBA9A6585DE886C43E9"/>
  </w:style>
  <w:style w:type="paragraph" w:customStyle="1" w:styleId="3CDE94AB12C34DB4A1B986E4D8EA26A2">
    <w:name w:val="3CDE94AB12C34DB4A1B986E4D8EA26A2"/>
  </w:style>
  <w:style w:type="paragraph" w:customStyle="1" w:styleId="06FBDA5E43B44DBCAE9427434E808ED6">
    <w:name w:val="06FBDA5E43B44DBCAE9427434E808ED6"/>
  </w:style>
  <w:style w:type="paragraph" w:customStyle="1" w:styleId="CD6BB85B84944AC292DD4F5D72937936">
    <w:name w:val="CD6BB85B84944AC292DD4F5D72937936"/>
  </w:style>
  <w:style w:type="paragraph" w:customStyle="1" w:styleId="12B3C47D403748A880F3C96035678193">
    <w:name w:val="12B3C47D403748A880F3C96035678193"/>
  </w:style>
  <w:style w:type="paragraph" w:customStyle="1" w:styleId="A81ABFE065734AF480C433D6265BBC6A">
    <w:name w:val="A81ABFE065734AF480C433D6265BBC6A"/>
  </w:style>
  <w:style w:type="paragraph" w:customStyle="1" w:styleId="569C91F7EA0F455998070DF80DAB0FE2">
    <w:name w:val="569C91F7EA0F455998070DF80DAB0FE2"/>
  </w:style>
  <w:style w:type="paragraph" w:customStyle="1" w:styleId="FAD63258A0F8490C9AA4ED429CFFE0C1">
    <w:name w:val="FAD63258A0F8490C9AA4ED429CFFE0C1"/>
  </w:style>
  <w:style w:type="paragraph" w:customStyle="1" w:styleId="FAFFA02347164436AA6FCA11EB4D57A9">
    <w:name w:val="FAFFA02347164436AA6FCA11EB4D57A9"/>
  </w:style>
  <w:style w:type="paragraph" w:customStyle="1" w:styleId="1318AE16B8F34F1681ACEBDAE4FDE1F1">
    <w:name w:val="1318AE16B8F34F1681ACEBDAE4FDE1F1"/>
  </w:style>
  <w:style w:type="paragraph" w:customStyle="1" w:styleId="873C303A4BB749ABB91F91C94C201C06">
    <w:name w:val="873C303A4BB749ABB91F91C94C201C06"/>
  </w:style>
  <w:style w:type="paragraph" w:customStyle="1" w:styleId="F735D7DE44F34625991147E6D08B2D16">
    <w:name w:val="F735D7DE44F34625991147E6D08B2D16"/>
  </w:style>
  <w:style w:type="paragraph" w:customStyle="1" w:styleId="479121FA3B614A0DB8620E617B381AD4">
    <w:name w:val="479121FA3B614A0DB8620E617B381AD4"/>
  </w:style>
  <w:style w:type="paragraph" w:customStyle="1" w:styleId="EE47FAD9DED84FFBAE53D093C4E104AE">
    <w:name w:val="EE47FAD9DED84FFBAE53D093C4E104AE"/>
  </w:style>
  <w:style w:type="paragraph" w:customStyle="1" w:styleId="8F6D4FB4FFA2419AAD75C9019B55F635">
    <w:name w:val="8F6D4FB4FFA2419AAD75C9019B55F635"/>
  </w:style>
  <w:style w:type="paragraph" w:customStyle="1" w:styleId="17E1D065DE694A57A093192FAD8EC516">
    <w:name w:val="17E1D065DE694A57A093192FAD8EC516"/>
  </w:style>
  <w:style w:type="paragraph" w:customStyle="1" w:styleId="7BC74820E81343EBB2D4D5FA84D75D2E">
    <w:name w:val="7BC74820E81343EBB2D4D5FA84D75D2E"/>
  </w:style>
  <w:style w:type="paragraph" w:customStyle="1" w:styleId="A2093B9E43704023BC00BDF377252B19">
    <w:name w:val="A2093B9E43704023BC00BDF377252B19"/>
  </w:style>
  <w:style w:type="paragraph" w:customStyle="1" w:styleId="28F837DED1234FF18C07715191F17864">
    <w:name w:val="28F837DED1234FF18C07715191F17864"/>
  </w:style>
  <w:style w:type="paragraph" w:customStyle="1" w:styleId="F49DD50D49D24DC3954A912D6CB1C5B1">
    <w:name w:val="F49DD50D49D24DC3954A912D6CB1C5B1"/>
  </w:style>
  <w:style w:type="paragraph" w:customStyle="1" w:styleId="8B4DB35197964626936A574E4E8D93A0">
    <w:name w:val="8B4DB35197964626936A574E4E8D93A0"/>
  </w:style>
  <w:style w:type="paragraph" w:customStyle="1" w:styleId="EC2A71B50F0B4255A983BBD97386A9F1">
    <w:name w:val="EC2A71B50F0B4255A983BBD97386A9F1"/>
  </w:style>
  <w:style w:type="paragraph" w:customStyle="1" w:styleId="7EF16EF384414D78A3E75EDB1369F90D">
    <w:name w:val="7EF16EF384414D78A3E75EDB1369F90D"/>
  </w:style>
  <w:style w:type="paragraph" w:customStyle="1" w:styleId="41F4E6C7CB9D4F188DB36C2E11437B75">
    <w:name w:val="41F4E6C7CB9D4F188DB36C2E11437B75"/>
    <w:rsid w:val="00E97F05"/>
  </w:style>
  <w:style w:type="paragraph" w:customStyle="1" w:styleId="FD50E196286F4C1D98D7F19612A5438F">
    <w:name w:val="FD50E196286F4C1D98D7F19612A5438F"/>
    <w:rsid w:val="00E97F05"/>
  </w:style>
  <w:style w:type="paragraph" w:customStyle="1" w:styleId="F760A309AF524F43B20EBF14004A1EFC">
    <w:name w:val="F760A309AF524F43B20EBF14004A1EFC"/>
    <w:rsid w:val="00E97F05"/>
  </w:style>
  <w:style w:type="paragraph" w:customStyle="1" w:styleId="88ADE676396E47389EFFBE7B1A9C9631">
    <w:name w:val="88ADE676396E47389EFFBE7B1A9C9631"/>
    <w:rsid w:val="00E97F05"/>
  </w:style>
  <w:style w:type="paragraph" w:customStyle="1" w:styleId="901C9C6DCBBC42ECA6FB702BE86BF9B9">
    <w:name w:val="901C9C6DCBBC42ECA6FB702BE86BF9B9"/>
    <w:rsid w:val="00E97F05"/>
  </w:style>
  <w:style w:type="paragraph" w:customStyle="1" w:styleId="6D749EFA0EB7454686C9A2A6FF716362">
    <w:name w:val="6D749EFA0EB7454686C9A2A6FF716362"/>
    <w:rsid w:val="00E97F05"/>
  </w:style>
  <w:style w:type="paragraph" w:customStyle="1" w:styleId="37BF79BE80334DEFAC9B39E742EB533B">
    <w:name w:val="37BF79BE80334DEFAC9B39E742EB533B"/>
    <w:rsid w:val="00E97F05"/>
  </w:style>
  <w:style w:type="paragraph" w:customStyle="1" w:styleId="3409E990107141F797A7BF827916BE72">
    <w:name w:val="3409E990107141F797A7BF827916BE72"/>
    <w:rsid w:val="00E97F05"/>
  </w:style>
  <w:style w:type="paragraph" w:customStyle="1" w:styleId="B88E7C7C1638449EB61C20E43DCD27EC">
    <w:name w:val="B88E7C7C1638449EB61C20E43DCD27EC"/>
    <w:rsid w:val="00E97F05"/>
  </w:style>
  <w:style w:type="paragraph" w:customStyle="1" w:styleId="A8307EFF7F7B480EAFD1A1F4367435C1">
    <w:name w:val="A8307EFF7F7B480EAFD1A1F4367435C1"/>
    <w:rsid w:val="00E97F05"/>
  </w:style>
  <w:style w:type="paragraph" w:customStyle="1" w:styleId="29931A5D0C464F179065F67EB5B66074">
    <w:name w:val="29931A5D0C464F179065F67EB5B66074"/>
    <w:rsid w:val="00E97F05"/>
  </w:style>
  <w:style w:type="paragraph" w:customStyle="1" w:styleId="56E561B631024D1C90DF6931D9C8512C">
    <w:name w:val="56E561B631024D1C90DF6931D9C8512C"/>
    <w:rsid w:val="00E97F05"/>
  </w:style>
  <w:style w:type="paragraph" w:customStyle="1" w:styleId="D64CD9D5778E4728B11BB62F32D24024">
    <w:name w:val="D64CD9D5778E4728B11BB62F32D24024"/>
    <w:rsid w:val="00E97F05"/>
  </w:style>
  <w:style w:type="paragraph" w:customStyle="1" w:styleId="43AE475D330741D48760E055FCD6FFC0">
    <w:name w:val="43AE475D330741D48760E055FCD6FFC0"/>
    <w:rsid w:val="00E97F05"/>
  </w:style>
  <w:style w:type="paragraph" w:customStyle="1" w:styleId="B3477103E9DE46CABD952652B4878E04">
    <w:name w:val="B3477103E9DE46CABD952652B4878E04"/>
    <w:rsid w:val="00E97F05"/>
  </w:style>
  <w:style w:type="paragraph" w:customStyle="1" w:styleId="75B005A8886D41518CB77F6F33E9CFC0">
    <w:name w:val="75B005A8886D41518CB77F6F33E9CFC0"/>
    <w:rsid w:val="00E97F05"/>
  </w:style>
  <w:style w:type="paragraph" w:customStyle="1" w:styleId="BB28941E66CD4A899AD883055718D293">
    <w:name w:val="BB28941E66CD4A899AD883055718D293"/>
    <w:rsid w:val="00E97F05"/>
  </w:style>
  <w:style w:type="paragraph" w:customStyle="1" w:styleId="2E3099717D974D6D87106D09F02B83B8">
    <w:name w:val="2E3099717D974D6D87106D09F02B83B8"/>
    <w:rsid w:val="00E97F05"/>
  </w:style>
  <w:style w:type="paragraph" w:customStyle="1" w:styleId="B975597BBE3447E3B34A3EDBA0DDF239">
    <w:name w:val="B975597BBE3447E3B34A3EDBA0DDF239"/>
    <w:rsid w:val="00E97F05"/>
  </w:style>
  <w:style w:type="paragraph" w:customStyle="1" w:styleId="F04B79A5D48045689E45349F93D01E61">
    <w:name w:val="F04B79A5D48045689E45349F93D01E61"/>
    <w:rsid w:val="00E97F05"/>
  </w:style>
  <w:style w:type="paragraph" w:customStyle="1" w:styleId="B6C9203C41B94701A51399D5F5049534">
    <w:name w:val="B6C9203C41B94701A51399D5F5049534"/>
    <w:rsid w:val="00E97F05"/>
  </w:style>
  <w:style w:type="paragraph" w:customStyle="1" w:styleId="A378D612B8E645D6BD33BA46B61880F2">
    <w:name w:val="A378D612B8E645D6BD33BA46B61880F2"/>
    <w:rsid w:val="00E97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KLT-0">
  <a:themeElements>
    <a:clrScheme name="Custom 8">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MLASeventhEditionOfficeOnline.xsl" StyleName="MLA" Version="7"/>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98A8A-AB2A-49A2-9AED-866C0DF592AF}">
  <ds:schemaRefs>
    <ds:schemaRef ds:uri="http://schemas.openxmlformats.org/officeDocument/2006/bibliography"/>
  </ds:schemaRefs>
</ds:datastoreItem>
</file>

<file path=customXml/itemProps3.xml><?xml version="1.0" encoding="utf-8"?>
<ds:datastoreItem xmlns:ds="http://schemas.openxmlformats.org/officeDocument/2006/customXml" ds:itemID="{095E539A-9752-473E-8E88-9072CD12A31D}">
  <ds:schemaRefs>
    <ds:schemaRef ds:uri="http://schemas.microsoft.com/sharepoint/v3/contenttype/forms"/>
  </ds:schemaRefs>
</ds:datastoreItem>
</file>

<file path=customXml/itemProps4.xml><?xml version="1.0" encoding="utf-8"?>
<ds:datastoreItem xmlns:ds="http://schemas.openxmlformats.org/officeDocument/2006/customXml" ds:itemID="{303CAD00-CBC1-438A-BD72-1C058B525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66FEE6-DE6B-45F1-BBCE-25E9648DCD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Tech booklet.dotx</Template>
  <TotalTime>0</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2022-05-21T12:15:00Z</dcterms:created>
  <dcterms:modified xsi:type="dcterms:W3CDTF">2022-05-21T12:35:00Z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